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BD489" w14:textId="60EB65F2" w:rsidR="00A37319" w:rsidRDefault="00536765">
      <w:pPr>
        <w:pStyle w:val="Title"/>
      </w:pPr>
      <w:r>
        <w:t>Lab 01</w:t>
      </w:r>
      <w:r w:rsidR="00CC1E48">
        <w:t xml:space="preserve"> Report - Gipson</w:t>
      </w:r>
    </w:p>
    <w:p w14:paraId="0C55616B" w14:textId="77777777" w:rsidR="00A37319" w:rsidRDefault="00CC1E48">
      <w:pPr>
        <w:pStyle w:val="Heading1"/>
      </w:pPr>
      <w:r>
        <w:t>Introduction</w:t>
      </w:r>
    </w:p>
    <w:p w14:paraId="4286EA96" w14:textId="1792D169" w:rsidR="00A37319" w:rsidRPr="00CC1E48" w:rsidRDefault="00536765" w:rsidP="00CC1E48">
      <w:r>
        <w:t>Many projects fail due to not being organized, or having a structure that not everybody understands. A way to reme</w:t>
      </w:r>
      <w:r w:rsidR="006741B5">
        <w:t>dy this is to use a preset folder structure for your projects. In this lab I will write a script to create the folder structure for you.</w:t>
      </w:r>
    </w:p>
    <w:p w14:paraId="4CE2567B" w14:textId="77777777" w:rsidR="00CC1E48" w:rsidRDefault="00CC1E48" w:rsidP="00CC1E48">
      <w:pPr>
        <w:pStyle w:val="Heading1"/>
      </w:pPr>
      <w:r>
        <w:t>Methods</w:t>
      </w:r>
    </w:p>
    <w:p w14:paraId="221C8C4B" w14:textId="33F9DC4C" w:rsidR="00CC1E48" w:rsidRPr="00CC1E48" w:rsidRDefault="006741B5" w:rsidP="00CC1E48">
      <w:r>
        <w:t xml:space="preserve">The code I will use will use </w:t>
      </w:r>
      <w:proofErr w:type="spellStart"/>
      <w:r>
        <w:t>Unity.Editor</w:t>
      </w:r>
      <w:proofErr w:type="spellEnd"/>
      <w:r>
        <w:t xml:space="preserve">, </w:t>
      </w:r>
      <w:proofErr w:type="spellStart"/>
      <w:r>
        <w:t>Application.dataPath</w:t>
      </w:r>
      <w:proofErr w:type="spellEnd"/>
      <w:r>
        <w:t xml:space="preserve"> and the built in </w:t>
      </w:r>
      <w:proofErr w:type="spellStart"/>
      <w:r>
        <w:t>c#</w:t>
      </w:r>
      <w:proofErr w:type="spellEnd"/>
      <w:r>
        <w:t xml:space="preserve"> IO library. There will be a method for each level of folder </w:t>
      </w:r>
      <w:proofErr w:type="spellStart"/>
      <w:r>
        <w:t>aswell</w:t>
      </w:r>
      <w:proofErr w:type="spellEnd"/>
      <w:r>
        <w:t xml:space="preserve"> as a method for creating the labeling text files and a driver method, which will be a menu item.  The methods will check if the directory needed exist, if it does not it will create it, and then move to the next directory. The driver method will call each method in succession and then call </w:t>
      </w:r>
      <w:proofErr w:type="spellStart"/>
      <w:r>
        <w:t>AssetDatabse.Refresh</w:t>
      </w:r>
      <w:proofErr w:type="spellEnd"/>
      <w:r>
        <w:t>.</w:t>
      </w:r>
    </w:p>
    <w:p w14:paraId="3C3EEA65" w14:textId="3CF4F558" w:rsidR="00CC1E48" w:rsidRDefault="006741B5" w:rsidP="006741B5">
      <w:pPr>
        <w:pStyle w:val="Heading1"/>
        <w:numPr>
          <w:ilvl w:val="0"/>
          <w:numId w:val="0"/>
        </w:numPr>
      </w:pPr>
      <w:r>
        <w:t xml:space="preserve">3   </w:t>
      </w:r>
      <w:r w:rsidR="00CC1E48">
        <w:t>Conclusion</w:t>
      </w:r>
    </w:p>
    <w:p w14:paraId="54B2F3AA" w14:textId="692019F3" w:rsidR="00536765" w:rsidRDefault="006741B5" w:rsidP="00CC1E48">
      <w:pPr>
        <w:rPr>
          <w:rFonts w:ascii="Arial" w:hAnsi="Arial" w:cs="Arial"/>
          <w:color w:val="353535"/>
          <w:sz w:val="20"/>
          <w:szCs w:val="20"/>
          <w:shd w:val="clear" w:color="auto" w:fill="FAFAFA"/>
        </w:rPr>
      </w:pPr>
      <w:r>
        <w:t xml:space="preserve">I learned that even though unity doesn’t always need it, it’s best to always use </w:t>
      </w:r>
      <w:proofErr w:type="spellStart"/>
      <w:r>
        <w:t>AssetDatabase.Refresh</w:t>
      </w:r>
      <w:proofErr w:type="spellEnd"/>
      <w:r w:rsidR="006D45C1">
        <w:t xml:space="preserve"> whenever affecting assets via script. I also learned that unity does not build scripts in the editor folder.</w:t>
      </w:r>
    </w:p>
    <w:p w14:paraId="158AFD77" w14:textId="77777777" w:rsidR="00536765" w:rsidRDefault="00536765">
      <w:pPr>
        <w:rPr>
          <w:rFonts w:ascii="Arial" w:hAnsi="Arial" w:cs="Arial"/>
          <w:color w:val="353535"/>
          <w:sz w:val="20"/>
          <w:szCs w:val="20"/>
          <w:shd w:val="clear" w:color="auto" w:fill="FAFAFA"/>
        </w:rPr>
      </w:pPr>
      <w:r>
        <w:rPr>
          <w:rFonts w:ascii="Arial" w:hAnsi="Arial" w:cs="Arial"/>
          <w:color w:val="353535"/>
          <w:sz w:val="20"/>
          <w:szCs w:val="20"/>
          <w:shd w:val="clear" w:color="auto" w:fill="FAFAFA"/>
        </w:rPr>
        <w:br w:type="page"/>
      </w:r>
    </w:p>
    <w:p w14:paraId="703AABD4" w14:textId="2BF80FDC" w:rsidR="00CC1E48" w:rsidRDefault="00CC1E48" w:rsidP="006741B5">
      <w:pPr>
        <w:pStyle w:val="Heading1"/>
        <w:numPr>
          <w:ilvl w:val="0"/>
          <w:numId w:val="22"/>
        </w:numPr>
      </w:pPr>
      <w:r>
        <w:lastRenderedPageBreak/>
        <w:t>Post-Lab</w:t>
      </w:r>
    </w:p>
    <w:p w14:paraId="6731900C" w14:textId="77777777" w:rsidR="00536765" w:rsidRDefault="00536765" w:rsidP="00536765">
      <w:pPr>
        <w:pStyle w:val="ListParagraph"/>
        <w:numPr>
          <w:ilvl w:val="0"/>
          <w:numId w:val="13"/>
        </w:numPr>
      </w:pPr>
      <w:r>
        <w:t xml:space="preserve">What is the purpose of the Editor folder? </w:t>
      </w:r>
    </w:p>
    <w:p w14:paraId="736FFB84" w14:textId="77777777" w:rsidR="00536765" w:rsidRDefault="00536765" w:rsidP="00536765">
      <w:pPr>
        <w:pStyle w:val="ListParagraph"/>
        <w:numPr>
          <w:ilvl w:val="0"/>
          <w:numId w:val="14"/>
        </w:numPr>
      </w:pPr>
      <w:r>
        <w:t>For editor scripts. The folder is not included in builds and editor scripts only function if in this folder</w:t>
      </w:r>
    </w:p>
    <w:p w14:paraId="2A10EB05" w14:textId="77777777" w:rsidR="00536765" w:rsidRDefault="00536765" w:rsidP="00536765">
      <w:pPr>
        <w:pStyle w:val="ListParagraph"/>
      </w:pPr>
    </w:p>
    <w:p w14:paraId="6614E03A" w14:textId="77777777" w:rsidR="00536765" w:rsidRDefault="00536765" w:rsidP="00536765">
      <w:pPr>
        <w:pStyle w:val="ListParagraph"/>
        <w:numPr>
          <w:ilvl w:val="0"/>
          <w:numId w:val="13"/>
        </w:numPr>
      </w:pPr>
      <w:r>
        <w:t xml:space="preserve">Menu items can be added to the inspector using what statement? </w:t>
      </w:r>
    </w:p>
    <w:p w14:paraId="49EB00DD" w14:textId="77777777" w:rsidR="00536765" w:rsidRDefault="00536765" w:rsidP="00536765">
      <w:pPr>
        <w:pStyle w:val="ListParagraph"/>
        <w:numPr>
          <w:ilvl w:val="0"/>
          <w:numId w:val="15"/>
        </w:numPr>
      </w:pPr>
      <w:r>
        <w:t>[</w:t>
      </w:r>
      <w:proofErr w:type="spellStart"/>
      <w:r>
        <w:t>MenuItem</w:t>
      </w:r>
      <w:proofErr w:type="spellEnd"/>
      <w:r>
        <w:t>()]</w:t>
      </w:r>
    </w:p>
    <w:p w14:paraId="578CF86C" w14:textId="77777777" w:rsidR="00536765" w:rsidRDefault="00536765" w:rsidP="00536765">
      <w:pPr>
        <w:pStyle w:val="ListParagraph"/>
      </w:pPr>
    </w:p>
    <w:p w14:paraId="562334C7" w14:textId="77777777" w:rsidR="00536765" w:rsidRDefault="00536765" w:rsidP="00536765">
      <w:pPr>
        <w:pStyle w:val="ListParagraph"/>
        <w:numPr>
          <w:ilvl w:val="0"/>
          <w:numId w:val="13"/>
        </w:numPr>
      </w:pPr>
      <w:r>
        <w:t>What must you watch out for when adding menu items?</w:t>
      </w:r>
    </w:p>
    <w:p w14:paraId="1FACA590" w14:textId="77777777" w:rsidR="00536765" w:rsidRDefault="00536765" w:rsidP="00536765">
      <w:pPr>
        <w:pStyle w:val="ListParagraph"/>
        <w:numPr>
          <w:ilvl w:val="0"/>
          <w:numId w:val="16"/>
        </w:numPr>
      </w:pPr>
      <w:r>
        <w:t>Overriding existing menu items</w:t>
      </w:r>
    </w:p>
    <w:p w14:paraId="3D585509" w14:textId="77777777" w:rsidR="00536765" w:rsidRDefault="00536765" w:rsidP="00536765">
      <w:pPr>
        <w:pStyle w:val="ListParagraph"/>
      </w:pPr>
    </w:p>
    <w:p w14:paraId="00C31E4E" w14:textId="77777777" w:rsidR="00536765" w:rsidRDefault="00536765" w:rsidP="00536765">
      <w:pPr>
        <w:pStyle w:val="ListParagraph"/>
        <w:numPr>
          <w:ilvl w:val="0"/>
          <w:numId w:val="13"/>
        </w:numPr>
      </w:pPr>
      <w:r>
        <w:t xml:space="preserve">How do you attach an action to a menu item? </w:t>
      </w:r>
    </w:p>
    <w:p w14:paraId="586E3641" w14:textId="77777777" w:rsidR="00536765" w:rsidRDefault="00536765" w:rsidP="00536765">
      <w:pPr>
        <w:pStyle w:val="ListParagraph"/>
        <w:numPr>
          <w:ilvl w:val="0"/>
          <w:numId w:val="17"/>
        </w:numPr>
      </w:pPr>
      <w:r>
        <w:t>By using the statement as an attribute to a method</w:t>
      </w:r>
    </w:p>
    <w:p w14:paraId="172443FE" w14:textId="77777777" w:rsidR="00536765" w:rsidRDefault="00536765" w:rsidP="00536765">
      <w:pPr>
        <w:pStyle w:val="ListParagraph"/>
      </w:pPr>
    </w:p>
    <w:p w14:paraId="6551272F" w14:textId="77777777" w:rsidR="00536765" w:rsidRDefault="00536765" w:rsidP="00536765">
      <w:pPr>
        <w:pStyle w:val="ListParagraph"/>
        <w:numPr>
          <w:ilvl w:val="0"/>
          <w:numId w:val="13"/>
        </w:numPr>
      </w:pPr>
      <w:r>
        <w:t xml:space="preserve">What is the purpose of </w:t>
      </w:r>
      <w:proofErr w:type="spellStart"/>
      <w:proofErr w:type="gramStart"/>
      <w:r>
        <w:t>AssetDatabase.Refresh</w:t>
      </w:r>
      <w:proofErr w:type="spellEnd"/>
      <w:r>
        <w:t>(</w:t>
      </w:r>
      <w:proofErr w:type="gramEnd"/>
      <w:r>
        <w:t xml:space="preserve">)? </w:t>
      </w:r>
    </w:p>
    <w:p w14:paraId="755933F3" w14:textId="77777777" w:rsidR="00536765" w:rsidRDefault="00536765" w:rsidP="00536765">
      <w:pPr>
        <w:pStyle w:val="ListParagraph"/>
        <w:numPr>
          <w:ilvl w:val="0"/>
          <w:numId w:val="18"/>
        </w:numPr>
      </w:pPr>
      <w:r>
        <w:t>It refreshes the database so that unity knows any changes made to the assets of a project</w:t>
      </w:r>
    </w:p>
    <w:p w14:paraId="7A2AF778" w14:textId="77777777" w:rsidR="00536765" w:rsidRDefault="00536765" w:rsidP="00536765">
      <w:pPr>
        <w:pStyle w:val="ListParagraph"/>
      </w:pPr>
    </w:p>
    <w:p w14:paraId="5D64C315" w14:textId="77777777" w:rsidR="00536765" w:rsidRDefault="00536765" w:rsidP="00536765">
      <w:pPr>
        <w:pStyle w:val="ListParagraph"/>
        <w:numPr>
          <w:ilvl w:val="0"/>
          <w:numId w:val="13"/>
        </w:numPr>
      </w:pPr>
      <w:r>
        <w:t>What is the difference between a static asset and a dynamic asset?</w:t>
      </w:r>
    </w:p>
    <w:p w14:paraId="7D9CECA5" w14:textId="77777777" w:rsidR="00536765" w:rsidRDefault="00536765" w:rsidP="00536765">
      <w:pPr>
        <w:pStyle w:val="ListParagraph"/>
        <w:numPr>
          <w:ilvl w:val="0"/>
          <w:numId w:val="19"/>
        </w:numPr>
      </w:pPr>
      <w:r>
        <w:t>Assets that are added during runtime</w:t>
      </w:r>
    </w:p>
    <w:p w14:paraId="082F64FD" w14:textId="77777777" w:rsidR="00536765" w:rsidRDefault="00536765" w:rsidP="00536765">
      <w:pPr>
        <w:pStyle w:val="ListParagraph"/>
        <w:ind w:left="1080"/>
      </w:pPr>
    </w:p>
    <w:p w14:paraId="1D41F8E2" w14:textId="77777777" w:rsidR="00536765" w:rsidRDefault="00536765" w:rsidP="00536765">
      <w:pPr>
        <w:pStyle w:val="ListParagraph"/>
        <w:numPr>
          <w:ilvl w:val="0"/>
          <w:numId w:val="13"/>
        </w:numPr>
      </w:pPr>
      <w:r>
        <w:t>Why is it important to keep static and dynamic assets in different folders?</w:t>
      </w:r>
    </w:p>
    <w:p w14:paraId="06F5A7B5" w14:textId="77777777" w:rsidR="00536765" w:rsidRDefault="00536765" w:rsidP="00536765">
      <w:pPr>
        <w:pStyle w:val="ListParagraph"/>
        <w:numPr>
          <w:ilvl w:val="0"/>
          <w:numId w:val="20"/>
        </w:numPr>
      </w:pPr>
      <w:r>
        <w:t>Because static assets are used to create dynamic</w:t>
      </w:r>
    </w:p>
    <w:p w14:paraId="192F87AC" w14:textId="77777777" w:rsidR="00536765" w:rsidRDefault="00536765" w:rsidP="00536765">
      <w:pPr>
        <w:pStyle w:val="ListParagraph"/>
        <w:ind w:left="1080"/>
      </w:pPr>
    </w:p>
    <w:p w14:paraId="4F749ECF" w14:textId="77777777" w:rsidR="00536765" w:rsidRDefault="00536765" w:rsidP="00536765">
      <w:pPr>
        <w:pStyle w:val="ListParagraph"/>
        <w:numPr>
          <w:ilvl w:val="0"/>
          <w:numId w:val="13"/>
        </w:numPr>
      </w:pPr>
      <w:r>
        <w:t>Think about your workflow, what would be your optimal folder structure/organization?</w:t>
      </w:r>
    </w:p>
    <w:p w14:paraId="34636FC6" w14:textId="77777777" w:rsidR="006D45C1" w:rsidRDefault="00536765" w:rsidP="00536765">
      <w:pPr>
        <w:pStyle w:val="ListParagraph"/>
        <w:numPr>
          <w:ilvl w:val="0"/>
          <w:numId w:val="21"/>
        </w:numPr>
      </w:pPr>
      <w:r>
        <w:t>_Scripts, Prefabs, Prefabs/Models, Materials, Materials/</w:t>
      </w:r>
      <w:proofErr w:type="spellStart"/>
      <w:r>
        <w:t>Shaders</w:t>
      </w:r>
      <w:proofErr w:type="spellEnd"/>
      <w:r>
        <w:t>, Materials/Textures, Scenes, Sounds, Editor</w:t>
      </w:r>
    </w:p>
    <w:p w14:paraId="215ABD8A" w14:textId="77777777" w:rsidR="006D45C1" w:rsidRDefault="006D45C1">
      <w:r>
        <w:br w:type="page"/>
      </w:r>
    </w:p>
    <w:p w14:paraId="206506DC" w14:textId="77777777" w:rsidR="00CC1E48" w:rsidRDefault="00CC1E48" w:rsidP="00CC1E48">
      <w:pPr>
        <w:pStyle w:val="Heading1"/>
      </w:pPr>
      <w:r>
        <w:lastRenderedPageBreak/>
        <w:t>Code</w:t>
      </w:r>
    </w:p>
    <w:p w14:paraId="2CA9108E" w14:textId="77777777" w:rsidR="003A47C9" w:rsidRPr="003A47C9" w:rsidRDefault="003A47C9" w:rsidP="003A47C9">
      <w:pPr>
        <w:spacing w:after="0"/>
        <w:rPr>
          <w:sz w:val="16"/>
          <w:szCs w:val="16"/>
        </w:rPr>
      </w:pPr>
      <w:proofErr w:type="gramStart"/>
      <w:r w:rsidRPr="003A47C9">
        <w:rPr>
          <w:sz w:val="16"/>
          <w:szCs w:val="16"/>
        </w:rPr>
        <w:t>using</w:t>
      </w:r>
      <w:proofErr w:type="gramEnd"/>
      <w:r w:rsidRPr="003A47C9">
        <w:rPr>
          <w:sz w:val="16"/>
          <w:szCs w:val="16"/>
        </w:rPr>
        <w:t xml:space="preserve"> </w:t>
      </w:r>
      <w:proofErr w:type="spellStart"/>
      <w:r w:rsidRPr="003A47C9">
        <w:rPr>
          <w:sz w:val="16"/>
          <w:szCs w:val="16"/>
        </w:rPr>
        <w:t>UnityEngine</w:t>
      </w:r>
      <w:proofErr w:type="spellEnd"/>
      <w:r w:rsidRPr="003A47C9">
        <w:rPr>
          <w:sz w:val="16"/>
          <w:szCs w:val="16"/>
        </w:rPr>
        <w:t>;</w:t>
      </w:r>
    </w:p>
    <w:p w14:paraId="6CECED87" w14:textId="77777777" w:rsidR="003A47C9" w:rsidRPr="003A47C9" w:rsidRDefault="003A47C9" w:rsidP="003A47C9">
      <w:pPr>
        <w:spacing w:after="0"/>
        <w:rPr>
          <w:sz w:val="16"/>
          <w:szCs w:val="16"/>
        </w:rPr>
      </w:pPr>
      <w:proofErr w:type="gramStart"/>
      <w:r w:rsidRPr="003A47C9">
        <w:rPr>
          <w:sz w:val="16"/>
          <w:szCs w:val="16"/>
        </w:rPr>
        <w:t>using</w:t>
      </w:r>
      <w:proofErr w:type="gramEnd"/>
      <w:r w:rsidRPr="003A47C9">
        <w:rPr>
          <w:sz w:val="16"/>
          <w:szCs w:val="16"/>
        </w:rPr>
        <w:t xml:space="preserve"> </w:t>
      </w:r>
      <w:proofErr w:type="spellStart"/>
      <w:r w:rsidRPr="003A47C9">
        <w:rPr>
          <w:sz w:val="16"/>
          <w:szCs w:val="16"/>
        </w:rPr>
        <w:t>System.Collections</w:t>
      </w:r>
      <w:proofErr w:type="spellEnd"/>
      <w:r w:rsidRPr="003A47C9">
        <w:rPr>
          <w:sz w:val="16"/>
          <w:szCs w:val="16"/>
        </w:rPr>
        <w:t>;</w:t>
      </w:r>
    </w:p>
    <w:p w14:paraId="58613AFE" w14:textId="77777777" w:rsidR="003A47C9" w:rsidRPr="003A47C9" w:rsidRDefault="003A47C9" w:rsidP="003A47C9">
      <w:pPr>
        <w:spacing w:after="0"/>
        <w:rPr>
          <w:sz w:val="16"/>
          <w:szCs w:val="16"/>
        </w:rPr>
      </w:pPr>
      <w:proofErr w:type="gramStart"/>
      <w:r w:rsidRPr="003A47C9">
        <w:rPr>
          <w:sz w:val="16"/>
          <w:szCs w:val="16"/>
        </w:rPr>
        <w:t>using</w:t>
      </w:r>
      <w:proofErr w:type="gramEnd"/>
      <w:r w:rsidRPr="003A47C9">
        <w:rPr>
          <w:sz w:val="16"/>
          <w:szCs w:val="16"/>
        </w:rPr>
        <w:t xml:space="preserve"> </w:t>
      </w:r>
      <w:proofErr w:type="spellStart"/>
      <w:r w:rsidRPr="003A47C9">
        <w:rPr>
          <w:sz w:val="16"/>
          <w:szCs w:val="16"/>
        </w:rPr>
        <w:t>UnityEditor</w:t>
      </w:r>
      <w:proofErr w:type="spellEnd"/>
      <w:r w:rsidRPr="003A47C9">
        <w:rPr>
          <w:sz w:val="16"/>
          <w:szCs w:val="16"/>
        </w:rPr>
        <w:t>;</w:t>
      </w:r>
    </w:p>
    <w:p w14:paraId="2521124B" w14:textId="77777777" w:rsidR="003A47C9" w:rsidRPr="003A47C9" w:rsidRDefault="003A47C9" w:rsidP="003A47C9">
      <w:pPr>
        <w:spacing w:after="0"/>
        <w:rPr>
          <w:sz w:val="16"/>
          <w:szCs w:val="16"/>
        </w:rPr>
      </w:pPr>
      <w:proofErr w:type="gramStart"/>
      <w:r w:rsidRPr="003A47C9">
        <w:rPr>
          <w:sz w:val="16"/>
          <w:szCs w:val="16"/>
        </w:rPr>
        <w:t>using</w:t>
      </w:r>
      <w:proofErr w:type="gramEnd"/>
      <w:r w:rsidRPr="003A47C9">
        <w:rPr>
          <w:sz w:val="16"/>
          <w:szCs w:val="16"/>
        </w:rPr>
        <w:t xml:space="preserve"> System.IO;</w:t>
      </w:r>
    </w:p>
    <w:p w14:paraId="00C78FEE" w14:textId="77777777" w:rsidR="003A47C9" w:rsidRPr="003A47C9" w:rsidRDefault="003A47C9" w:rsidP="003A47C9">
      <w:pPr>
        <w:spacing w:after="0"/>
        <w:rPr>
          <w:sz w:val="16"/>
          <w:szCs w:val="16"/>
        </w:rPr>
      </w:pPr>
    </w:p>
    <w:p w14:paraId="02E95849" w14:textId="77777777" w:rsidR="003A47C9" w:rsidRPr="003A47C9" w:rsidRDefault="003A47C9" w:rsidP="003A47C9">
      <w:pPr>
        <w:spacing w:after="0"/>
        <w:rPr>
          <w:sz w:val="16"/>
          <w:szCs w:val="16"/>
        </w:rPr>
      </w:pPr>
      <w:r w:rsidRPr="003A47C9">
        <w:rPr>
          <w:sz w:val="16"/>
          <w:szCs w:val="16"/>
        </w:rPr>
        <w:t>/// &lt;summary&gt;</w:t>
      </w:r>
    </w:p>
    <w:p w14:paraId="4CEC8C30" w14:textId="77777777" w:rsidR="003A47C9" w:rsidRPr="003A47C9" w:rsidRDefault="003A47C9" w:rsidP="003A47C9">
      <w:pPr>
        <w:spacing w:after="0"/>
        <w:rPr>
          <w:sz w:val="16"/>
          <w:szCs w:val="16"/>
        </w:rPr>
      </w:pPr>
      <w:r w:rsidRPr="003A47C9">
        <w:rPr>
          <w:sz w:val="16"/>
          <w:szCs w:val="16"/>
        </w:rPr>
        <w:t>/// Author: Matt Gipson</w:t>
      </w:r>
    </w:p>
    <w:p w14:paraId="29CADE19" w14:textId="77777777" w:rsidR="003A47C9" w:rsidRPr="003A47C9" w:rsidRDefault="003A47C9" w:rsidP="003A47C9">
      <w:pPr>
        <w:spacing w:after="0"/>
        <w:rPr>
          <w:sz w:val="16"/>
          <w:szCs w:val="16"/>
        </w:rPr>
      </w:pPr>
      <w:r w:rsidRPr="003A47C9">
        <w:rPr>
          <w:sz w:val="16"/>
          <w:szCs w:val="16"/>
        </w:rPr>
        <w:t>/// Contact: Deadwynn@gmail.com</w:t>
      </w:r>
    </w:p>
    <w:p w14:paraId="66B72957" w14:textId="77777777" w:rsidR="003A47C9" w:rsidRPr="003A47C9" w:rsidRDefault="003A47C9" w:rsidP="003A47C9">
      <w:pPr>
        <w:spacing w:after="0"/>
        <w:rPr>
          <w:sz w:val="16"/>
          <w:szCs w:val="16"/>
        </w:rPr>
      </w:pPr>
      <w:r w:rsidRPr="003A47C9">
        <w:rPr>
          <w:sz w:val="16"/>
          <w:szCs w:val="16"/>
        </w:rPr>
        <w:t>/// Domain: www.livingvalkyrie.com</w:t>
      </w:r>
    </w:p>
    <w:p w14:paraId="1BB9DAA8" w14:textId="77777777" w:rsidR="003A47C9" w:rsidRPr="003A47C9" w:rsidRDefault="003A47C9" w:rsidP="003A47C9">
      <w:pPr>
        <w:spacing w:after="0"/>
        <w:rPr>
          <w:sz w:val="16"/>
          <w:szCs w:val="16"/>
        </w:rPr>
      </w:pPr>
      <w:r w:rsidRPr="003A47C9">
        <w:rPr>
          <w:sz w:val="16"/>
          <w:szCs w:val="16"/>
        </w:rPr>
        <w:t xml:space="preserve">/// </w:t>
      </w:r>
    </w:p>
    <w:p w14:paraId="44060FA9" w14:textId="77777777" w:rsidR="003A47C9" w:rsidRPr="003A47C9" w:rsidRDefault="003A47C9" w:rsidP="003A47C9">
      <w:pPr>
        <w:spacing w:after="0"/>
        <w:rPr>
          <w:sz w:val="16"/>
          <w:szCs w:val="16"/>
        </w:rPr>
      </w:pPr>
      <w:r w:rsidRPr="003A47C9">
        <w:rPr>
          <w:sz w:val="16"/>
          <w:szCs w:val="16"/>
        </w:rPr>
        <w:t xml:space="preserve">/// Description: </w:t>
      </w:r>
      <w:proofErr w:type="spellStart"/>
      <w:r w:rsidRPr="003A47C9">
        <w:rPr>
          <w:sz w:val="16"/>
          <w:szCs w:val="16"/>
        </w:rPr>
        <w:t>PreProcessor</w:t>
      </w:r>
      <w:proofErr w:type="spellEnd"/>
      <w:r w:rsidRPr="003A47C9">
        <w:rPr>
          <w:sz w:val="16"/>
          <w:szCs w:val="16"/>
        </w:rPr>
        <w:t xml:space="preserve"> </w:t>
      </w:r>
    </w:p>
    <w:p w14:paraId="37939BD0" w14:textId="77777777" w:rsidR="003A47C9" w:rsidRPr="003A47C9" w:rsidRDefault="003A47C9" w:rsidP="003A47C9">
      <w:pPr>
        <w:spacing w:after="0"/>
        <w:rPr>
          <w:sz w:val="16"/>
          <w:szCs w:val="16"/>
        </w:rPr>
      </w:pPr>
      <w:r w:rsidRPr="003A47C9">
        <w:rPr>
          <w:sz w:val="16"/>
          <w:szCs w:val="16"/>
        </w:rPr>
        <w:t>/// &lt;/summary&gt;</w:t>
      </w:r>
    </w:p>
    <w:p w14:paraId="34CD571A" w14:textId="77777777" w:rsidR="003A47C9" w:rsidRPr="003A47C9" w:rsidRDefault="003A47C9" w:rsidP="003A47C9">
      <w:pPr>
        <w:spacing w:after="0"/>
        <w:rPr>
          <w:sz w:val="16"/>
          <w:szCs w:val="16"/>
        </w:rPr>
      </w:pPr>
      <w:proofErr w:type="gramStart"/>
      <w:r w:rsidRPr="003A47C9">
        <w:rPr>
          <w:sz w:val="16"/>
          <w:szCs w:val="16"/>
        </w:rPr>
        <w:t>public</w:t>
      </w:r>
      <w:proofErr w:type="gramEnd"/>
      <w:r w:rsidRPr="003A47C9">
        <w:rPr>
          <w:sz w:val="16"/>
          <w:szCs w:val="16"/>
        </w:rPr>
        <w:t xml:space="preserve"> class </w:t>
      </w:r>
      <w:proofErr w:type="spellStart"/>
      <w:r w:rsidRPr="003A47C9">
        <w:rPr>
          <w:sz w:val="16"/>
          <w:szCs w:val="16"/>
        </w:rPr>
        <w:t>PreProcessor</w:t>
      </w:r>
      <w:proofErr w:type="spellEnd"/>
      <w:r w:rsidRPr="003A47C9">
        <w:rPr>
          <w:sz w:val="16"/>
          <w:szCs w:val="16"/>
        </w:rPr>
        <w:t xml:space="preserve"> : </w:t>
      </w:r>
      <w:proofErr w:type="spellStart"/>
      <w:r w:rsidRPr="003A47C9">
        <w:rPr>
          <w:sz w:val="16"/>
          <w:szCs w:val="16"/>
        </w:rPr>
        <w:t>MonoBehaviour</w:t>
      </w:r>
      <w:proofErr w:type="spellEnd"/>
      <w:r w:rsidRPr="003A47C9">
        <w:rPr>
          <w:sz w:val="16"/>
          <w:szCs w:val="16"/>
        </w:rPr>
        <w:t xml:space="preserve"> {</w:t>
      </w:r>
    </w:p>
    <w:p w14:paraId="4493406F" w14:textId="77777777" w:rsidR="003A47C9" w:rsidRPr="003A47C9" w:rsidRDefault="003A47C9" w:rsidP="003A47C9">
      <w:pPr>
        <w:spacing w:after="0"/>
        <w:rPr>
          <w:sz w:val="16"/>
          <w:szCs w:val="16"/>
        </w:rPr>
      </w:pPr>
      <w:r w:rsidRPr="003A47C9">
        <w:rPr>
          <w:sz w:val="16"/>
          <w:szCs w:val="16"/>
        </w:rPr>
        <w:t xml:space="preserve">    #region Fields</w:t>
      </w:r>
    </w:p>
    <w:p w14:paraId="601BC0CF" w14:textId="77777777" w:rsidR="003A47C9" w:rsidRPr="003A47C9" w:rsidRDefault="003A47C9" w:rsidP="003A47C9">
      <w:pPr>
        <w:spacing w:after="0"/>
        <w:rPr>
          <w:sz w:val="16"/>
          <w:szCs w:val="16"/>
        </w:rPr>
      </w:pPr>
    </w:p>
    <w:p w14:paraId="23C0A0EA"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static</w:t>
      </w:r>
      <w:proofErr w:type="gramEnd"/>
      <w:r w:rsidRPr="003A47C9">
        <w:rPr>
          <w:sz w:val="16"/>
          <w:szCs w:val="16"/>
        </w:rPr>
        <w:t xml:space="preserve"> string </w:t>
      </w:r>
      <w:proofErr w:type="spellStart"/>
      <w:r w:rsidRPr="003A47C9">
        <w:rPr>
          <w:sz w:val="16"/>
          <w:szCs w:val="16"/>
        </w:rPr>
        <w:t>assetsLocation</w:t>
      </w:r>
      <w:proofErr w:type="spellEnd"/>
      <w:r w:rsidRPr="003A47C9">
        <w:rPr>
          <w:sz w:val="16"/>
          <w:szCs w:val="16"/>
        </w:rPr>
        <w:t xml:space="preserve"> = </w:t>
      </w:r>
      <w:proofErr w:type="spellStart"/>
      <w:r w:rsidRPr="003A47C9">
        <w:rPr>
          <w:sz w:val="16"/>
          <w:szCs w:val="16"/>
        </w:rPr>
        <w:t>Application.dataPath</w:t>
      </w:r>
      <w:proofErr w:type="spellEnd"/>
      <w:r w:rsidRPr="003A47C9">
        <w:rPr>
          <w:sz w:val="16"/>
          <w:szCs w:val="16"/>
        </w:rPr>
        <w:t>;</w:t>
      </w:r>
    </w:p>
    <w:p w14:paraId="2FE9F113" w14:textId="77777777" w:rsidR="003A47C9" w:rsidRPr="003A47C9" w:rsidRDefault="003A47C9" w:rsidP="003A47C9">
      <w:pPr>
        <w:spacing w:after="0"/>
        <w:rPr>
          <w:sz w:val="16"/>
          <w:szCs w:val="16"/>
        </w:rPr>
      </w:pPr>
    </w:p>
    <w:p w14:paraId="3CD224FE" w14:textId="77777777" w:rsidR="003A47C9" w:rsidRPr="003A47C9" w:rsidRDefault="003A47C9" w:rsidP="003A47C9">
      <w:pPr>
        <w:spacing w:after="0"/>
        <w:rPr>
          <w:sz w:val="16"/>
          <w:szCs w:val="16"/>
        </w:rPr>
      </w:pPr>
      <w:r w:rsidRPr="003A47C9">
        <w:rPr>
          <w:sz w:val="16"/>
          <w:szCs w:val="16"/>
        </w:rPr>
        <w:t xml:space="preserve">    #</w:t>
      </w:r>
      <w:proofErr w:type="spellStart"/>
      <w:r w:rsidRPr="003A47C9">
        <w:rPr>
          <w:sz w:val="16"/>
          <w:szCs w:val="16"/>
        </w:rPr>
        <w:t>endregion</w:t>
      </w:r>
      <w:proofErr w:type="spellEnd"/>
    </w:p>
    <w:p w14:paraId="64E1FBDD" w14:textId="77777777" w:rsidR="003A47C9" w:rsidRPr="003A47C9" w:rsidRDefault="003A47C9" w:rsidP="003A47C9">
      <w:pPr>
        <w:spacing w:after="0"/>
        <w:rPr>
          <w:sz w:val="16"/>
          <w:szCs w:val="16"/>
        </w:rPr>
      </w:pPr>
    </w:p>
    <w:p w14:paraId="4C883416" w14:textId="77777777" w:rsidR="003A47C9" w:rsidRPr="003A47C9" w:rsidRDefault="003A47C9" w:rsidP="003A47C9">
      <w:pPr>
        <w:spacing w:after="0"/>
        <w:rPr>
          <w:sz w:val="16"/>
          <w:szCs w:val="16"/>
        </w:rPr>
      </w:pPr>
      <w:r w:rsidRPr="003A47C9">
        <w:rPr>
          <w:sz w:val="16"/>
          <w:szCs w:val="16"/>
        </w:rPr>
        <w:tab/>
        <w:t>//generates the first level of folders after checking if they exist</w:t>
      </w:r>
    </w:p>
    <w:p w14:paraId="204311ED"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public</w:t>
      </w:r>
      <w:proofErr w:type="gramEnd"/>
      <w:r w:rsidRPr="003A47C9">
        <w:rPr>
          <w:sz w:val="16"/>
          <w:szCs w:val="16"/>
        </w:rPr>
        <w:t xml:space="preserve"> static void </w:t>
      </w:r>
      <w:proofErr w:type="spellStart"/>
      <w:r w:rsidRPr="003A47C9">
        <w:rPr>
          <w:sz w:val="16"/>
          <w:szCs w:val="16"/>
        </w:rPr>
        <w:t>GenerateFolders</w:t>
      </w:r>
      <w:proofErr w:type="spellEnd"/>
      <w:r w:rsidRPr="003A47C9">
        <w:rPr>
          <w:sz w:val="16"/>
          <w:szCs w:val="16"/>
        </w:rPr>
        <w:t>() {</w:t>
      </w:r>
    </w:p>
    <w:p w14:paraId="48137415"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 {</w:t>
      </w:r>
    </w:p>
    <w:p w14:paraId="2D59324E"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"Dynamic");</w:t>
      </w:r>
    </w:p>
    <w:p w14:paraId="51EBAAA9" w14:textId="77777777" w:rsidR="003A47C9" w:rsidRPr="003A47C9" w:rsidRDefault="003A47C9" w:rsidP="003A47C9">
      <w:pPr>
        <w:spacing w:after="0"/>
        <w:rPr>
          <w:sz w:val="16"/>
          <w:szCs w:val="16"/>
        </w:rPr>
      </w:pPr>
      <w:r w:rsidRPr="003A47C9">
        <w:rPr>
          <w:sz w:val="16"/>
          <w:szCs w:val="16"/>
        </w:rPr>
        <w:t xml:space="preserve">        }</w:t>
      </w:r>
    </w:p>
    <w:p w14:paraId="58FEE471"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"/Editor")) {</w:t>
      </w:r>
    </w:p>
    <w:p w14:paraId="458EB517"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"Editor");</w:t>
      </w:r>
    </w:p>
    <w:p w14:paraId="0EC61EBB" w14:textId="77777777" w:rsidR="003A47C9" w:rsidRPr="003A47C9" w:rsidRDefault="003A47C9" w:rsidP="003A47C9">
      <w:pPr>
        <w:spacing w:after="0"/>
        <w:rPr>
          <w:sz w:val="16"/>
          <w:szCs w:val="16"/>
        </w:rPr>
      </w:pPr>
      <w:r w:rsidRPr="003A47C9">
        <w:rPr>
          <w:sz w:val="16"/>
          <w:szCs w:val="16"/>
        </w:rPr>
        <w:t xml:space="preserve">        }</w:t>
      </w:r>
    </w:p>
    <w:p w14:paraId="6195AA92"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w:t>
      </w:r>
      <w:proofErr w:type="spellStart"/>
      <w:r w:rsidRPr="003A47C9">
        <w:rPr>
          <w:sz w:val="16"/>
          <w:szCs w:val="16"/>
        </w:rPr>
        <w:t>Extentions</w:t>
      </w:r>
      <w:proofErr w:type="spellEnd"/>
      <w:r w:rsidRPr="003A47C9">
        <w:rPr>
          <w:sz w:val="16"/>
          <w:szCs w:val="16"/>
        </w:rPr>
        <w:t>")) {</w:t>
      </w:r>
    </w:p>
    <w:p w14:paraId="45BD9D8C"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w:t>
      </w:r>
      <w:proofErr w:type="spellStart"/>
      <w:r w:rsidRPr="003A47C9">
        <w:rPr>
          <w:sz w:val="16"/>
          <w:szCs w:val="16"/>
        </w:rPr>
        <w:t>Extentions</w:t>
      </w:r>
      <w:proofErr w:type="spellEnd"/>
      <w:r w:rsidRPr="003A47C9">
        <w:rPr>
          <w:sz w:val="16"/>
          <w:szCs w:val="16"/>
        </w:rPr>
        <w:t>");</w:t>
      </w:r>
    </w:p>
    <w:p w14:paraId="1651DD07" w14:textId="77777777" w:rsidR="003A47C9" w:rsidRPr="003A47C9" w:rsidRDefault="003A47C9" w:rsidP="003A47C9">
      <w:pPr>
        <w:spacing w:after="0"/>
        <w:rPr>
          <w:sz w:val="16"/>
          <w:szCs w:val="16"/>
        </w:rPr>
      </w:pPr>
      <w:r w:rsidRPr="003A47C9">
        <w:rPr>
          <w:sz w:val="16"/>
          <w:szCs w:val="16"/>
        </w:rPr>
        <w:t xml:space="preserve">        }</w:t>
      </w:r>
    </w:p>
    <w:p w14:paraId="5D990EDD"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"/_Scripts")) {</w:t>
      </w:r>
    </w:p>
    <w:p w14:paraId="53DC0C66"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"_Scripts");</w:t>
      </w:r>
    </w:p>
    <w:p w14:paraId="3BD49646" w14:textId="77777777" w:rsidR="003A47C9" w:rsidRPr="003A47C9" w:rsidRDefault="003A47C9" w:rsidP="003A47C9">
      <w:pPr>
        <w:spacing w:after="0"/>
        <w:rPr>
          <w:sz w:val="16"/>
          <w:szCs w:val="16"/>
        </w:rPr>
      </w:pPr>
      <w:r w:rsidRPr="003A47C9">
        <w:rPr>
          <w:sz w:val="16"/>
          <w:szCs w:val="16"/>
        </w:rPr>
        <w:t xml:space="preserve">        }</w:t>
      </w:r>
    </w:p>
    <w:p w14:paraId="6595C083"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"/Plugins")) {</w:t>
      </w:r>
    </w:p>
    <w:p w14:paraId="3D074D90"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"Plugins");</w:t>
      </w:r>
    </w:p>
    <w:p w14:paraId="5C375D56" w14:textId="77777777" w:rsidR="003A47C9" w:rsidRPr="003A47C9" w:rsidRDefault="003A47C9" w:rsidP="003A47C9">
      <w:pPr>
        <w:spacing w:after="0"/>
        <w:rPr>
          <w:sz w:val="16"/>
          <w:szCs w:val="16"/>
        </w:rPr>
      </w:pPr>
      <w:r w:rsidRPr="003A47C9">
        <w:rPr>
          <w:sz w:val="16"/>
          <w:szCs w:val="16"/>
        </w:rPr>
        <w:t xml:space="preserve">        }</w:t>
      </w:r>
    </w:p>
    <w:p w14:paraId="530485C8"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"/Gizmos")) {</w:t>
      </w:r>
    </w:p>
    <w:p w14:paraId="6F8D25D1"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"Gizmos");</w:t>
      </w:r>
    </w:p>
    <w:p w14:paraId="14F0ACCD" w14:textId="77777777" w:rsidR="003A47C9" w:rsidRPr="003A47C9" w:rsidRDefault="003A47C9" w:rsidP="003A47C9">
      <w:pPr>
        <w:spacing w:after="0"/>
        <w:rPr>
          <w:sz w:val="16"/>
          <w:szCs w:val="16"/>
        </w:rPr>
      </w:pPr>
      <w:r w:rsidRPr="003A47C9">
        <w:rPr>
          <w:sz w:val="16"/>
          <w:szCs w:val="16"/>
        </w:rPr>
        <w:t xml:space="preserve">        }</w:t>
      </w:r>
    </w:p>
    <w:p w14:paraId="70220146"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w:t>
      </w:r>
      <w:proofErr w:type="spellStart"/>
      <w:r w:rsidRPr="003A47C9">
        <w:rPr>
          <w:sz w:val="16"/>
          <w:szCs w:val="16"/>
        </w:rPr>
        <w:t>Shaders</w:t>
      </w:r>
      <w:proofErr w:type="spellEnd"/>
      <w:r w:rsidRPr="003A47C9">
        <w:rPr>
          <w:sz w:val="16"/>
          <w:szCs w:val="16"/>
        </w:rPr>
        <w:t>")) {</w:t>
      </w:r>
    </w:p>
    <w:p w14:paraId="6397BB3C"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w:t>
      </w:r>
      <w:proofErr w:type="spellStart"/>
      <w:r w:rsidRPr="003A47C9">
        <w:rPr>
          <w:sz w:val="16"/>
          <w:szCs w:val="16"/>
        </w:rPr>
        <w:t>Shaders</w:t>
      </w:r>
      <w:proofErr w:type="spellEnd"/>
      <w:r w:rsidRPr="003A47C9">
        <w:rPr>
          <w:sz w:val="16"/>
          <w:szCs w:val="16"/>
        </w:rPr>
        <w:t>");</w:t>
      </w:r>
    </w:p>
    <w:p w14:paraId="4EF6E0B6" w14:textId="77777777" w:rsidR="003A47C9" w:rsidRPr="003A47C9" w:rsidRDefault="003A47C9" w:rsidP="003A47C9">
      <w:pPr>
        <w:spacing w:after="0"/>
        <w:rPr>
          <w:sz w:val="16"/>
          <w:szCs w:val="16"/>
        </w:rPr>
      </w:pPr>
      <w:r w:rsidRPr="003A47C9">
        <w:rPr>
          <w:sz w:val="16"/>
          <w:szCs w:val="16"/>
        </w:rPr>
        <w:t xml:space="preserve">        }</w:t>
      </w:r>
    </w:p>
    <w:p w14:paraId="70177FE1"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 {</w:t>
      </w:r>
    </w:p>
    <w:p w14:paraId="5091CBCE"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"Static");</w:t>
      </w:r>
    </w:p>
    <w:p w14:paraId="04447B6D" w14:textId="77777777" w:rsidR="003A47C9" w:rsidRPr="003A47C9" w:rsidRDefault="003A47C9" w:rsidP="003A47C9">
      <w:pPr>
        <w:spacing w:after="0"/>
        <w:rPr>
          <w:sz w:val="16"/>
          <w:szCs w:val="16"/>
        </w:rPr>
      </w:pPr>
      <w:r w:rsidRPr="003A47C9">
        <w:rPr>
          <w:sz w:val="16"/>
          <w:szCs w:val="16"/>
        </w:rPr>
        <w:t xml:space="preserve">        }</w:t>
      </w:r>
    </w:p>
    <w:p w14:paraId="523FB30D"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"/Testing")) {</w:t>
      </w:r>
    </w:p>
    <w:p w14:paraId="70C4EB3D"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 "Testing");</w:t>
      </w:r>
    </w:p>
    <w:p w14:paraId="4D81641E" w14:textId="77777777" w:rsidR="003A47C9" w:rsidRPr="003A47C9" w:rsidRDefault="003A47C9" w:rsidP="003A47C9">
      <w:pPr>
        <w:spacing w:after="0"/>
        <w:rPr>
          <w:sz w:val="16"/>
          <w:szCs w:val="16"/>
        </w:rPr>
      </w:pPr>
      <w:r w:rsidRPr="003A47C9">
        <w:rPr>
          <w:sz w:val="16"/>
          <w:szCs w:val="16"/>
        </w:rPr>
        <w:t xml:space="preserve">        }</w:t>
      </w:r>
    </w:p>
    <w:p w14:paraId="77EAAE88" w14:textId="77777777" w:rsidR="003A47C9" w:rsidRPr="003A47C9" w:rsidRDefault="003A47C9" w:rsidP="003A47C9">
      <w:pPr>
        <w:spacing w:after="0"/>
        <w:rPr>
          <w:sz w:val="16"/>
          <w:szCs w:val="16"/>
        </w:rPr>
      </w:pPr>
      <w:r w:rsidRPr="003A47C9">
        <w:rPr>
          <w:sz w:val="16"/>
          <w:szCs w:val="16"/>
        </w:rPr>
        <w:t xml:space="preserve">    }</w:t>
      </w:r>
    </w:p>
    <w:p w14:paraId="01369D3B" w14:textId="77777777" w:rsidR="003A47C9" w:rsidRPr="003A47C9" w:rsidRDefault="003A47C9" w:rsidP="003A47C9">
      <w:pPr>
        <w:spacing w:after="0"/>
        <w:rPr>
          <w:sz w:val="16"/>
          <w:szCs w:val="16"/>
        </w:rPr>
      </w:pPr>
    </w:p>
    <w:p w14:paraId="273AA3CC" w14:textId="77777777" w:rsidR="003A47C9" w:rsidRPr="003A47C9" w:rsidRDefault="003A47C9" w:rsidP="003A47C9">
      <w:pPr>
        <w:spacing w:after="0"/>
        <w:rPr>
          <w:sz w:val="16"/>
          <w:szCs w:val="16"/>
        </w:rPr>
      </w:pPr>
      <w:r w:rsidRPr="003A47C9">
        <w:rPr>
          <w:sz w:val="16"/>
          <w:szCs w:val="16"/>
        </w:rPr>
        <w:tab/>
        <w:t>//generates the second level of folders after checking if they exist</w:t>
      </w:r>
    </w:p>
    <w:p w14:paraId="0FAA87E7"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public</w:t>
      </w:r>
      <w:proofErr w:type="gramEnd"/>
      <w:r w:rsidRPr="003A47C9">
        <w:rPr>
          <w:sz w:val="16"/>
          <w:szCs w:val="16"/>
        </w:rPr>
        <w:t xml:space="preserve"> static void </w:t>
      </w:r>
      <w:proofErr w:type="spellStart"/>
      <w:r w:rsidRPr="003A47C9">
        <w:rPr>
          <w:sz w:val="16"/>
          <w:szCs w:val="16"/>
        </w:rPr>
        <w:t>GenerateFoldersSecondLevel</w:t>
      </w:r>
      <w:proofErr w:type="spellEnd"/>
      <w:r w:rsidRPr="003A47C9">
        <w:rPr>
          <w:sz w:val="16"/>
          <w:szCs w:val="16"/>
        </w:rPr>
        <w:t>() {</w:t>
      </w:r>
    </w:p>
    <w:p w14:paraId="1C2C7024"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"/_Scripts/Common")) {</w:t>
      </w:r>
    </w:p>
    <w:p w14:paraId="6FD6CE49"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"Assets/_Scripts", "Common");</w:t>
      </w:r>
    </w:p>
    <w:p w14:paraId="1EB4A75E" w14:textId="77777777" w:rsidR="003A47C9" w:rsidRPr="003A47C9" w:rsidRDefault="003A47C9" w:rsidP="003A47C9">
      <w:pPr>
        <w:spacing w:after="0"/>
        <w:rPr>
          <w:sz w:val="16"/>
          <w:szCs w:val="16"/>
        </w:rPr>
      </w:pPr>
      <w:r w:rsidRPr="003A47C9">
        <w:rPr>
          <w:sz w:val="16"/>
          <w:szCs w:val="16"/>
        </w:rPr>
        <w:t xml:space="preserve">        }</w:t>
      </w:r>
    </w:p>
    <w:p w14:paraId="13857F1E" w14:textId="77777777" w:rsidR="003A47C9" w:rsidRPr="003A47C9" w:rsidRDefault="003A47C9" w:rsidP="003A47C9">
      <w:pPr>
        <w:spacing w:after="0"/>
        <w:rPr>
          <w:sz w:val="16"/>
          <w:szCs w:val="16"/>
        </w:rPr>
      </w:pPr>
    </w:p>
    <w:p w14:paraId="036A5DB2" w14:textId="77777777" w:rsidR="003A47C9" w:rsidRPr="003A47C9" w:rsidRDefault="003A47C9" w:rsidP="003A47C9">
      <w:pPr>
        <w:spacing w:after="0"/>
        <w:rPr>
          <w:sz w:val="16"/>
          <w:szCs w:val="16"/>
        </w:rPr>
      </w:pPr>
      <w:r w:rsidRPr="003A47C9">
        <w:rPr>
          <w:sz w:val="16"/>
          <w:szCs w:val="16"/>
        </w:rPr>
        <w:t xml:space="preserve">        //dynamic folder</w:t>
      </w:r>
    </w:p>
    <w:p w14:paraId="22992732"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"/Dynamic/Animations")) {</w:t>
      </w:r>
    </w:p>
    <w:p w14:paraId="68815F1C" w14:textId="77777777" w:rsidR="003A47C9" w:rsidRPr="003A47C9" w:rsidRDefault="003A47C9" w:rsidP="003A47C9">
      <w:pPr>
        <w:spacing w:after="0"/>
        <w:rPr>
          <w:sz w:val="16"/>
          <w:szCs w:val="16"/>
        </w:rPr>
      </w:pPr>
      <w:r w:rsidRPr="003A47C9">
        <w:rPr>
          <w:sz w:val="16"/>
          <w:szCs w:val="16"/>
        </w:rPr>
        <w:lastRenderedPageBreak/>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"Animations");</w:t>
      </w:r>
    </w:p>
    <w:p w14:paraId="462AACFB" w14:textId="77777777" w:rsidR="003A47C9" w:rsidRPr="003A47C9" w:rsidRDefault="003A47C9" w:rsidP="003A47C9">
      <w:pPr>
        <w:spacing w:after="0"/>
        <w:rPr>
          <w:sz w:val="16"/>
          <w:szCs w:val="16"/>
        </w:rPr>
      </w:pPr>
      <w:r w:rsidRPr="003A47C9">
        <w:rPr>
          <w:sz w:val="16"/>
          <w:szCs w:val="16"/>
        </w:rPr>
        <w:t xml:space="preserve">        }</w:t>
      </w:r>
    </w:p>
    <w:p w14:paraId="6E3B0407"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w:t>
      </w:r>
      <w:proofErr w:type="spellStart"/>
      <w:r w:rsidRPr="003A47C9">
        <w:rPr>
          <w:sz w:val="16"/>
          <w:szCs w:val="16"/>
        </w:rPr>
        <w:t>AnimationControllers</w:t>
      </w:r>
      <w:proofErr w:type="spellEnd"/>
      <w:r w:rsidRPr="003A47C9">
        <w:rPr>
          <w:sz w:val="16"/>
          <w:szCs w:val="16"/>
        </w:rPr>
        <w:t>")) {</w:t>
      </w:r>
    </w:p>
    <w:p w14:paraId="6916817E"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w:t>
      </w:r>
      <w:proofErr w:type="spellStart"/>
      <w:r w:rsidRPr="003A47C9">
        <w:rPr>
          <w:sz w:val="16"/>
          <w:szCs w:val="16"/>
        </w:rPr>
        <w:t>AnimationControllers</w:t>
      </w:r>
      <w:proofErr w:type="spellEnd"/>
      <w:r w:rsidRPr="003A47C9">
        <w:rPr>
          <w:sz w:val="16"/>
          <w:szCs w:val="16"/>
        </w:rPr>
        <w:t>");</w:t>
      </w:r>
    </w:p>
    <w:p w14:paraId="1F72AFD8" w14:textId="77777777" w:rsidR="003A47C9" w:rsidRPr="003A47C9" w:rsidRDefault="003A47C9" w:rsidP="003A47C9">
      <w:pPr>
        <w:spacing w:after="0"/>
        <w:rPr>
          <w:sz w:val="16"/>
          <w:szCs w:val="16"/>
        </w:rPr>
      </w:pPr>
      <w:r w:rsidRPr="003A47C9">
        <w:rPr>
          <w:sz w:val="16"/>
          <w:szCs w:val="16"/>
        </w:rPr>
        <w:t xml:space="preserve">        }</w:t>
      </w:r>
    </w:p>
    <w:p w14:paraId="0DD0A89F"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"/Dynamic/Effects")) {</w:t>
      </w:r>
    </w:p>
    <w:p w14:paraId="18E18340"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"Effects");</w:t>
      </w:r>
    </w:p>
    <w:p w14:paraId="1E74FD87" w14:textId="77777777" w:rsidR="003A47C9" w:rsidRPr="003A47C9" w:rsidRDefault="003A47C9" w:rsidP="003A47C9">
      <w:pPr>
        <w:spacing w:after="0"/>
        <w:rPr>
          <w:sz w:val="16"/>
          <w:szCs w:val="16"/>
        </w:rPr>
      </w:pPr>
      <w:r w:rsidRPr="003A47C9">
        <w:rPr>
          <w:sz w:val="16"/>
          <w:szCs w:val="16"/>
        </w:rPr>
        <w:t xml:space="preserve">        }</w:t>
      </w:r>
    </w:p>
    <w:p w14:paraId="092EDE44"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"/Dynamic/Models")) {</w:t>
      </w:r>
    </w:p>
    <w:p w14:paraId="66118F59"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"Models");</w:t>
      </w:r>
    </w:p>
    <w:p w14:paraId="4AB52F75" w14:textId="77777777" w:rsidR="003A47C9" w:rsidRPr="003A47C9" w:rsidRDefault="003A47C9" w:rsidP="003A47C9">
      <w:pPr>
        <w:spacing w:after="0"/>
        <w:rPr>
          <w:sz w:val="16"/>
          <w:szCs w:val="16"/>
        </w:rPr>
      </w:pPr>
      <w:r w:rsidRPr="003A47C9">
        <w:rPr>
          <w:sz w:val="16"/>
          <w:szCs w:val="16"/>
        </w:rPr>
        <w:t xml:space="preserve">        }</w:t>
      </w:r>
    </w:p>
    <w:p w14:paraId="23EA8B73"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"/Dynamic/Prefabs")) {</w:t>
      </w:r>
    </w:p>
    <w:p w14:paraId="77F47C7D"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"Prefabs");</w:t>
      </w:r>
    </w:p>
    <w:p w14:paraId="7958ACB6" w14:textId="77777777" w:rsidR="003A47C9" w:rsidRPr="003A47C9" w:rsidRDefault="003A47C9" w:rsidP="003A47C9">
      <w:pPr>
        <w:spacing w:after="0"/>
        <w:rPr>
          <w:sz w:val="16"/>
          <w:szCs w:val="16"/>
        </w:rPr>
      </w:pPr>
      <w:r w:rsidRPr="003A47C9">
        <w:rPr>
          <w:sz w:val="16"/>
          <w:szCs w:val="16"/>
        </w:rPr>
        <w:t xml:space="preserve">        }</w:t>
      </w:r>
    </w:p>
    <w:p w14:paraId="59E6B222"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"/Dynamic/Sounds")) {</w:t>
      </w:r>
    </w:p>
    <w:p w14:paraId="024CB179"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"Sounds");</w:t>
      </w:r>
    </w:p>
    <w:p w14:paraId="534130BE" w14:textId="77777777" w:rsidR="003A47C9" w:rsidRPr="003A47C9" w:rsidRDefault="003A47C9" w:rsidP="003A47C9">
      <w:pPr>
        <w:spacing w:after="0"/>
        <w:rPr>
          <w:sz w:val="16"/>
          <w:szCs w:val="16"/>
        </w:rPr>
      </w:pPr>
      <w:r w:rsidRPr="003A47C9">
        <w:rPr>
          <w:sz w:val="16"/>
          <w:szCs w:val="16"/>
        </w:rPr>
        <w:t xml:space="preserve">        }</w:t>
      </w:r>
    </w:p>
    <w:p w14:paraId="06F7D54D"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"/Dynamic/Textures")) {</w:t>
      </w:r>
    </w:p>
    <w:p w14:paraId="6CBEA125"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 "Textures");</w:t>
      </w:r>
    </w:p>
    <w:p w14:paraId="6838EECB" w14:textId="77777777" w:rsidR="003A47C9" w:rsidRPr="003A47C9" w:rsidRDefault="003A47C9" w:rsidP="003A47C9">
      <w:pPr>
        <w:spacing w:after="0"/>
        <w:rPr>
          <w:sz w:val="16"/>
          <w:szCs w:val="16"/>
        </w:rPr>
      </w:pPr>
      <w:r w:rsidRPr="003A47C9">
        <w:rPr>
          <w:sz w:val="16"/>
          <w:szCs w:val="16"/>
        </w:rPr>
        <w:t xml:space="preserve">        }</w:t>
      </w:r>
    </w:p>
    <w:p w14:paraId="6B2DC061" w14:textId="77777777" w:rsidR="003A47C9" w:rsidRPr="003A47C9" w:rsidRDefault="003A47C9" w:rsidP="003A47C9">
      <w:pPr>
        <w:spacing w:after="0"/>
        <w:rPr>
          <w:sz w:val="16"/>
          <w:szCs w:val="16"/>
        </w:rPr>
      </w:pPr>
    </w:p>
    <w:p w14:paraId="553A32E3" w14:textId="77777777" w:rsidR="003A47C9" w:rsidRPr="003A47C9" w:rsidRDefault="003A47C9" w:rsidP="003A47C9">
      <w:pPr>
        <w:spacing w:after="0"/>
        <w:rPr>
          <w:sz w:val="16"/>
          <w:szCs w:val="16"/>
        </w:rPr>
      </w:pPr>
      <w:r w:rsidRPr="003A47C9">
        <w:rPr>
          <w:sz w:val="16"/>
          <w:szCs w:val="16"/>
        </w:rPr>
        <w:t xml:space="preserve">        //static folder</w:t>
      </w:r>
    </w:p>
    <w:p w14:paraId="34BF0CCD"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"/Static/Animations")) {</w:t>
      </w:r>
    </w:p>
    <w:p w14:paraId="205AE240"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"Animations");</w:t>
      </w:r>
    </w:p>
    <w:p w14:paraId="59A6798E" w14:textId="77777777" w:rsidR="003A47C9" w:rsidRPr="003A47C9" w:rsidRDefault="003A47C9" w:rsidP="003A47C9">
      <w:pPr>
        <w:spacing w:after="0"/>
        <w:rPr>
          <w:sz w:val="16"/>
          <w:szCs w:val="16"/>
        </w:rPr>
      </w:pPr>
      <w:r w:rsidRPr="003A47C9">
        <w:rPr>
          <w:sz w:val="16"/>
          <w:szCs w:val="16"/>
        </w:rPr>
        <w:t xml:space="preserve">        }</w:t>
      </w:r>
    </w:p>
    <w:p w14:paraId="6292214A"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w:t>
      </w:r>
      <w:proofErr w:type="spellStart"/>
      <w:r w:rsidRPr="003A47C9">
        <w:rPr>
          <w:sz w:val="16"/>
          <w:szCs w:val="16"/>
        </w:rPr>
        <w:t>AnimationControllers</w:t>
      </w:r>
      <w:proofErr w:type="spellEnd"/>
      <w:r w:rsidRPr="003A47C9">
        <w:rPr>
          <w:sz w:val="16"/>
          <w:szCs w:val="16"/>
        </w:rPr>
        <w:t>")) {</w:t>
      </w:r>
    </w:p>
    <w:p w14:paraId="1B13F285"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w:t>
      </w:r>
      <w:proofErr w:type="spellStart"/>
      <w:r w:rsidRPr="003A47C9">
        <w:rPr>
          <w:sz w:val="16"/>
          <w:szCs w:val="16"/>
        </w:rPr>
        <w:t>AnimationControllers</w:t>
      </w:r>
      <w:proofErr w:type="spellEnd"/>
      <w:r w:rsidRPr="003A47C9">
        <w:rPr>
          <w:sz w:val="16"/>
          <w:szCs w:val="16"/>
        </w:rPr>
        <w:t>");</w:t>
      </w:r>
    </w:p>
    <w:p w14:paraId="674B9B9A" w14:textId="77777777" w:rsidR="003A47C9" w:rsidRPr="003A47C9" w:rsidRDefault="003A47C9" w:rsidP="003A47C9">
      <w:pPr>
        <w:spacing w:after="0"/>
        <w:rPr>
          <w:sz w:val="16"/>
          <w:szCs w:val="16"/>
        </w:rPr>
      </w:pPr>
      <w:r w:rsidRPr="003A47C9">
        <w:rPr>
          <w:sz w:val="16"/>
          <w:szCs w:val="16"/>
        </w:rPr>
        <w:t xml:space="preserve">        }</w:t>
      </w:r>
    </w:p>
    <w:p w14:paraId="5A9D4121"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"/Static/Effects")) {</w:t>
      </w:r>
    </w:p>
    <w:p w14:paraId="5DD87530"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"Effects");</w:t>
      </w:r>
    </w:p>
    <w:p w14:paraId="5414A959" w14:textId="77777777" w:rsidR="003A47C9" w:rsidRPr="003A47C9" w:rsidRDefault="003A47C9" w:rsidP="003A47C9">
      <w:pPr>
        <w:spacing w:after="0"/>
        <w:rPr>
          <w:sz w:val="16"/>
          <w:szCs w:val="16"/>
        </w:rPr>
      </w:pPr>
      <w:r w:rsidRPr="003A47C9">
        <w:rPr>
          <w:sz w:val="16"/>
          <w:szCs w:val="16"/>
        </w:rPr>
        <w:t xml:space="preserve">        }</w:t>
      </w:r>
    </w:p>
    <w:p w14:paraId="37B19F4A"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"/Static/Models")) {</w:t>
      </w:r>
    </w:p>
    <w:p w14:paraId="34389933"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"Models");</w:t>
      </w:r>
    </w:p>
    <w:p w14:paraId="7A59FFA8" w14:textId="77777777" w:rsidR="003A47C9" w:rsidRPr="003A47C9" w:rsidRDefault="003A47C9" w:rsidP="003A47C9">
      <w:pPr>
        <w:spacing w:after="0"/>
        <w:rPr>
          <w:sz w:val="16"/>
          <w:szCs w:val="16"/>
        </w:rPr>
      </w:pPr>
      <w:r w:rsidRPr="003A47C9">
        <w:rPr>
          <w:sz w:val="16"/>
          <w:szCs w:val="16"/>
        </w:rPr>
        <w:t xml:space="preserve">        }</w:t>
      </w:r>
    </w:p>
    <w:p w14:paraId="69B1D0D5"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"/Static/Prefabs")) {</w:t>
      </w:r>
    </w:p>
    <w:p w14:paraId="65A55E82"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"Prefabs");</w:t>
      </w:r>
    </w:p>
    <w:p w14:paraId="142786FB" w14:textId="77777777" w:rsidR="003A47C9" w:rsidRPr="003A47C9" w:rsidRDefault="003A47C9" w:rsidP="003A47C9">
      <w:pPr>
        <w:spacing w:after="0"/>
        <w:rPr>
          <w:sz w:val="16"/>
          <w:szCs w:val="16"/>
        </w:rPr>
      </w:pPr>
      <w:r w:rsidRPr="003A47C9">
        <w:rPr>
          <w:sz w:val="16"/>
          <w:szCs w:val="16"/>
        </w:rPr>
        <w:t xml:space="preserve">        }</w:t>
      </w:r>
    </w:p>
    <w:p w14:paraId="4B721849"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"/Static/Sounds")) {</w:t>
      </w:r>
    </w:p>
    <w:p w14:paraId="731A7ED6"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"Sounds");</w:t>
      </w:r>
    </w:p>
    <w:p w14:paraId="5A80BB2C" w14:textId="77777777" w:rsidR="003A47C9" w:rsidRPr="003A47C9" w:rsidRDefault="003A47C9" w:rsidP="003A47C9">
      <w:pPr>
        <w:spacing w:after="0"/>
        <w:rPr>
          <w:sz w:val="16"/>
          <w:szCs w:val="16"/>
        </w:rPr>
      </w:pPr>
      <w:r w:rsidRPr="003A47C9">
        <w:rPr>
          <w:sz w:val="16"/>
          <w:szCs w:val="16"/>
        </w:rPr>
        <w:t xml:space="preserve">        }</w:t>
      </w:r>
    </w:p>
    <w:p w14:paraId="17996253"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"/Static/Textures")) {</w:t>
      </w:r>
    </w:p>
    <w:p w14:paraId="725DCDBC"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 "Textures");</w:t>
      </w:r>
    </w:p>
    <w:p w14:paraId="13AA9F5C" w14:textId="77777777" w:rsidR="003A47C9" w:rsidRPr="003A47C9" w:rsidRDefault="003A47C9" w:rsidP="003A47C9">
      <w:pPr>
        <w:spacing w:after="0"/>
        <w:rPr>
          <w:sz w:val="16"/>
          <w:szCs w:val="16"/>
        </w:rPr>
      </w:pPr>
      <w:r w:rsidRPr="003A47C9">
        <w:rPr>
          <w:sz w:val="16"/>
          <w:szCs w:val="16"/>
        </w:rPr>
        <w:t xml:space="preserve">        }</w:t>
      </w:r>
    </w:p>
    <w:p w14:paraId="13B03BDB" w14:textId="77777777" w:rsidR="003A47C9" w:rsidRPr="003A47C9" w:rsidRDefault="003A47C9" w:rsidP="003A47C9">
      <w:pPr>
        <w:spacing w:after="0"/>
        <w:rPr>
          <w:sz w:val="16"/>
          <w:szCs w:val="16"/>
        </w:rPr>
      </w:pPr>
      <w:r w:rsidRPr="003A47C9">
        <w:rPr>
          <w:sz w:val="16"/>
          <w:szCs w:val="16"/>
        </w:rPr>
        <w:t xml:space="preserve">    }</w:t>
      </w:r>
    </w:p>
    <w:p w14:paraId="6AF4F335" w14:textId="77777777" w:rsidR="003A47C9" w:rsidRPr="003A47C9" w:rsidRDefault="003A47C9" w:rsidP="003A47C9">
      <w:pPr>
        <w:spacing w:after="0"/>
        <w:rPr>
          <w:sz w:val="16"/>
          <w:szCs w:val="16"/>
        </w:rPr>
      </w:pPr>
    </w:p>
    <w:p w14:paraId="5223305D" w14:textId="77777777" w:rsidR="003A47C9" w:rsidRPr="003A47C9" w:rsidRDefault="003A47C9" w:rsidP="003A47C9">
      <w:pPr>
        <w:spacing w:after="0"/>
        <w:rPr>
          <w:sz w:val="16"/>
          <w:szCs w:val="16"/>
        </w:rPr>
      </w:pPr>
      <w:r w:rsidRPr="003A47C9">
        <w:rPr>
          <w:sz w:val="16"/>
          <w:szCs w:val="16"/>
        </w:rPr>
        <w:tab/>
        <w:t>//generates the third level of folders after checking if they exist</w:t>
      </w:r>
    </w:p>
    <w:p w14:paraId="2B034038"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public</w:t>
      </w:r>
      <w:proofErr w:type="gramEnd"/>
      <w:r w:rsidRPr="003A47C9">
        <w:rPr>
          <w:sz w:val="16"/>
          <w:szCs w:val="16"/>
        </w:rPr>
        <w:t xml:space="preserve"> static void </w:t>
      </w:r>
      <w:proofErr w:type="spellStart"/>
      <w:r w:rsidRPr="003A47C9">
        <w:rPr>
          <w:sz w:val="16"/>
          <w:szCs w:val="16"/>
        </w:rPr>
        <w:t>GenerateFoldersThirdLevel</w:t>
      </w:r>
      <w:proofErr w:type="spellEnd"/>
      <w:r w:rsidRPr="003A47C9">
        <w:rPr>
          <w:sz w:val="16"/>
          <w:szCs w:val="16"/>
        </w:rPr>
        <w:t>() {</w:t>
      </w:r>
    </w:p>
    <w:p w14:paraId="36C3756B"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"/Dynamic/Animations/Sources")) {</w:t>
      </w:r>
    </w:p>
    <w:p w14:paraId="037C51E2"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"Assets/Dynamic/Animations", "Sources");</w:t>
      </w:r>
    </w:p>
    <w:p w14:paraId="535DED91" w14:textId="77777777" w:rsidR="003A47C9" w:rsidRPr="003A47C9" w:rsidRDefault="003A47C9" w:rsidP="003A47C9">
      <w:pPr>
        <w:spacing w:after="0"/>
        <w:rPr>
          <w:sz w:val="16"/>
          <w:szCs w:val="16"/>
        </w:rPr>
      </w:pPr>
      <w:r w:rsidRPr="003A47C9">
        <w:rPr>
          <w:sz w:val="16"/>
          <w:szCs w:val="16"/>
        </w:rPr>
        <w:t xml:space="preserve">        }</w:t>
      </w:r>
    </w:p>
    <w:p w14:paraId="556FC2CB"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"/Static/Animations/Sources")) {</w:t>
      </w:r>
    </w:p>
    <w:p w14:paraId="3B90CDE6"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"Assets/Static/Animations", "Sources");</w:t>
      </w:r>
    </w:p>
    <w:p w14:paraId="3D37B677" w14:textId="77777777" w:rsidR="003A47C9" w:rsidRPr="003A47C9" w:rsidRDefault="003A47C9" w:rsidP="003A47C9">
      <w:pPr>
        <w:spacing w:after="0"/>
        <w:rPr>
          <w:sz w:val="16"/>
          <w:szCs w:val="16"/>
        </w:rPr>
      </w:pPr>
      <w:r w:rsidRPr="003A47C9">
        <w:rPr>
          <w:sz w:val="16"/>
          <w:szCs w:val="16"/>
        </w:rPr>
        <w:t xml:space="preserve">        }</w:t>
      </w:r>
    </w:p>
    <w:p w14:paraId="1D5FB8C4" w14:textId="77777777" w:rsidR="003A47C9" w:rsidRPr="003A47C9" w:rsidRDefault="003A47C9" w:rsidP="003A47C9">
      <w:pPr>
        <w:spacing w:after="0"/>
        <w:rPr>
          <w:sz w:val="16"/>
          <w:szCs w:val="16"/>
        </w:rPr>
      </w:pPr>
    </w:p>
    <w:p w14:paraId="7C400041"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"/Dynamic/Models/Character")) {</w:t>
      </w:r>
    </w:p>
    <w:p w14:paraId="3E56C1A3"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"Assets/Dynamic/Models", "Character");</w:t>
      </w:r>
    </w:p>
    <w:p w14:paraId="214F6627" w14:textId="77777777" w:rsidR="003A47C9" w:rsidRPr="003A47C9" w:rsidRDefault="003A47C9" w:rsidP="003A47C9">
      <w:pPr>
        <w:spacing w:after="0"/>
        <w:rPr>
          <w:sz w:val="16"/>
          <w:szCs w:val="16"/>
        </w:rPr>
      </w:pPr>
      <w:r w:rsidRPr="003A47C9">
        <w:rPr>
          <w:sz w:val="16"/>
          <w:szCs w:val="16"/>
        </w:rPr>
        <w:t xml:space="preserve">        }</w:t>
      </w:r>
    </w:p>
    <w:p w14:paraId="7E0EBB22"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"/Static/Models/Character")) {</w:t>
      </w:r>
    </w:p>
    <w:p w14:paraId="162E06CF"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"Assets/Static/Models", "Character");</w:t>
      </w:r>
    </w:p>
    <w:p w14:paraId="7EC7E59F" w14:textId="77777777" w:rsidR="003A47C9" w:rsidRPr="003A47C9" w:rsidRDefault="003A47C9" w:rsidP="003A47C9">
      <w:pPr>
        <w:spacing w:after="0"/>
        <w:rPr>
          <w:sz w:val="16"/>
          <w:szCs w:val="16"/>
        </w:rPr>
      </w:pPr>
      <w:r w:rsidRPr="003A47C9">
        <w:rPr>
          <w:sz w:val="16"/>
          <w:szCs w:val="16"/>
        </w:rPr>
        <w:t xml:space="preserve">        }</w:t>
      </w:r>
    </w:p>
    <w:p w14:paraId="55C10E54" w14:textId="77777777" w:rsidR="003A47C9" w:rsidRPr="003A47C9" w:rsidRDefault="003A47C9" w:rsidP="003A47C9">
      <w:pPr>
        <w:spacing w:after="0"/>
        <w:rPr>
          <w:sz w:val="16"/>
          <w:szCs w:val="16"/>
        </w:rPr>
      </w:pPr>
    </w:p>
    <w:p w14:paraId="6A4F993C" w14:textId="77777777" w:rsidR="003A47C9" w:rsidRPr="003A47C9" w:rsidRDefault="003A47C9" w:rsidP="003A47C9">
      <w:pPr>
        <w:spacing w:after="0"/>
        <w:rPr>
          <w:sz w:val="16"/>
          <w:szCs w:val="16"/>
        </w:rPr>
      </w:pPr>
      <w:r w:rsidRPr="003A47C9">
        <w:rPr>
          <w:sz w:val="16"/>
          <w:szCs w:val="16"/>
        </w:rPr>
        <w:lastRenderedPageBreak/>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"/Dynamic/Models/Environment")) {</w:t>
      </w:r>
      <w:bookmarkStart w:id="0" w:name="_GoBack"/>
    </w:p>
    <w:p w14:paraId="0AB68225"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"Assets/Dynamic/Models", "Environment");</w:t>
      </w:r>
    </w:p>
    <w:p w14:paraId="16AB75C6" w14:textId="77777777" w:rsidR="003A47C9" w:rsidRPr="003A47C9" w:rsidRDefault="003A47C9" w:rsidP="003A47C9">
      <w:pPr>
        <w:spacing w:after="0"/>
        <w:rPr>
          <w:sz w:val="16"/>
          <w:szCs w:val="16"/>
        </w:rPr>
      </w:pPr>
      <w:r w:rsidRPr="003A47C9">
        <w:rPr>
          <w:sz w:val="16"/>
          <w:szCs w:val="16"/>
        </w:rPr>
        <w:t xml:space="preserve">        }</w:t>
      </w:r>
    </w:p>
    <w:p w14:paraId="4AD1E679"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"/Static/Models/Environment")) {</w:t>
      </w:r>
    </w:p>
    <w:p w14:paraId="71839CFA"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"Assets/Static/Models", "Environment");</w:t>
      </w:r>
    </w:p>
    <w:p w14:paraId="612A07AC" w14:textId="77777777" w:rsidR="003A47C9" w:rsidRPr="003A47C9" w:rsidRDefault="003A47C9" w:rsidP="003A47C9">
      <w:pPr>
        <w:spacing w:after="0"/>
        <w:rPr>
          <w:sz w:val="16"/>
          <w:szCs w:val="16"/>
        </w:rPr>
      </w:pPr>
      <w:r w:rsidRPr="003A47C9">
        <w:rPr>
          <w:sz w:val="16"/>
          <w:szCs w:val="16"/>
        </w:rPr>
        <w:t xml:space="preserve">        }</w:t>
      </w:r>
    </w:p>
    <w:p w14:paraId="24753E35" w14:textId="77777777" w:rsidR="003A47C9" w:rsidRPr="003A47C9" w:rsidRDefault="003A47C9" w:rsidP="003A47C9">
      <w:pPr>
        <w:spacing w:after="0"/>
        <w:rPr>
          <w:sz w:val="16"/>
          <w:szCs w:val="16"/>
        </w:rPr>
      </w:pPr>
    </w:p>
    <w:bookmarkEnd w:id="0"/>
    <w:p w14:paraId="40E0403C"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"/Dynamic/Prefabs/Common")) {</w:t>
      </w:r>
    </w:p>
    <w:p w14:paraId="760D147C"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"Assets/Dynamic/Prefabs", "Common");</w:t>
      </w:r>
    </w:p>
    <w:p w14:paraId="6ED7DF51" w14:textId="77777777" w:rsidR="003A47C9" w:rsidRPr="003A47C9" w:rsidRDefault="003A47C9" w:rsidP="003A47C9">
      <w:pPr>
        <w:spacing w:after="0"/>
        <w:rPr>
          <w:sz w:val="16"/>
          <w:szCs w:val="16"/>
        </w:rPr>
      </w:pPr>
      <w:r w:rsidRPr="003A47C9">
        <w:rPr>
          <w:sz w:val="16"/>
          <w:szCs w:val="16"/>
        </w:rPr>
        <w:t xml:space="preserve">        }</w:t>
      </w:r>
    </w:p>
    <w:p w14:paraId="6A9F1372"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"/Static/Prefabs/Common")) {</w:t>
      </w:r>
    </w:p>
    <w:p w14:paraId="73B9E157"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"Assets/Static/Prefabs", "Common");</w:t>
      </w:r>
    </w:p>
    <w:p w14:paraId="3D06BA25" w14:textId="77777777" w:rsidR="003A47C9" w:rsidRPr="003A47C9" w:rsidRDefault="003A47C9" w:rsidP="003A47C9">
      <w:pPr>
        <w:spacing w:after="0"/>
        <w:rPr>
          <w:sz w:val="16"/>
          <w:szCs w:val="16"/>
        </w:rPr>
      </w:pPr>
      <w:r w:rsidRPr="003A47C9">
        <w:rPr>
          <w:sz w:val="16"/>
          <w:szCs w:val="16"/>
        </w:rPr>
        <w:t xml:space="preserve">        }</w:t>
      </w:r>
    </w:p>
    <w:p w14:paraId="461FFAE0" w14:textId="77777777" w:rsidR="003A47C9" w:rsidRPr="003A47C9" w:rsidRDefault="003A47C9" w:rsidP="003A47C9">
      <w:pPr>
        <w:spacing w:after="0"/>
        <w:rPr>
          <w:sz w:val="16"/>
          <w:szCs w:val="16"/>
        </w:rPr>
      </w:pPr>
    </w:p>
    <w:p w14:paraId="53E8509F"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"/Dynamic/Sounds/Music")) {</w:t>
      </w:r>
    </w:p>
    <w:p w14:paraId="1269B729"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"Assets/Dynamic/Sounds", "Music");</w:t>
      </w:r>
    </w:p>
    <w:p w14:paraId="7CA459BC" w14:textId="77777777" w:rsidR="003A47C9" w:rsidRPr="003A47C9" w:rsidRDefault="003A47C9" w:rsidP="003A47C9">
      <w:pPr>
        <w:spacing w:after="0"/>
        <w:rPr>
          <w:sz w:val="16"/>
          <w:szCs w:val="16"/>
        </w:rPr>
      </w:pPr>
      <w:r w:rsidRPr="003A47C9">
        <w:rPr>
          <w:sz w:val="16"/>
          <w:szCs w:val="16"/>
        </w:rPr>
        <w:t xml:space="preserve">        }</w:t>
      </w:r>
    </w:p>
    <w:p w14:paraId="48138A31"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"/Static/Sounds/Music")) {</w:t>
      </w:r>
    </w:p>
    <w:p w14:paraId="30A94E3F"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"Assets/Static/Sounds", "Music");</w:t>
      </w:r>
    </w:p>
    <w:p w14:paraId="6A2B958F" w14:textId="77777777" w:rsidR="003A47C9" w:rsidRPr="003A47C9" w:rsidRDefault="003A47C9" w:rsidP="003A47C9">
      <w:pPr>
        <w:spacing w:after="0"/>
        <w:rPr>
          <w:sz w:val="16"/>
          <w:szCs w:val="16"/>
        </w:rPr>
      </w:pPr>
      <w:r w:rsidRPr="003A47C9">
        <w:rPr>
          <w:sz w:val="16"/>
          <w:szCs w:val="16"/>
        </w:rPr>
        <w:t xml:space="preserve">        }</w:t>
      </w:r>
    </w:p>
    <w:p w14:paraId="25158484"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"/Dynamic/Sounds/SFX")) {</w:t>
      </w:r>
    </w:p>
    <w:p w14:paraId="45896F34"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"Assets/Dynamic/Sounds", "SFX");</w:t>
      </w:r>
    </w:p>
    <w:p w14:paraId="447C0105" w14:textId="77777777" w:rsidR="003A47C9" w:rsidRPr="003A47C9" w:rsidRDefault="003A47C9" w:rsidP="003A47C9">
      <w:pPr>
        <w:spacing w:after="0"/>
        <w:rPr>
          <w:sz w:val="16"/>
          <w:szCs w:val="16"/>
        </w:rPr>
      </w:pPr>
      <w:r w:rsidRPr="003A47C9">
        <w:rPr>
          <w:sz w:val="16"/>
          <w:szCs w:val="16"/>
        </w:rPr>
        <w:t xml:space="preserve">        }</w:t>
      </w:r>
    </w:p>
    <w:p w14:paraId="64400291"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"/Static/Sounds/SFX")) {</w:t>
      </w:r>
    </w:p>
    <w:p w14:paraId="06AF6825"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"Assets/Static/Sounds", "SFX");</w:t>
      </w:r>
    </w:p>
    <w:p w14:paraId="123B0366" w14:textId="77777777" w:rsidR="003A47C9" w:rsidRPr="003A47C9" w:rsidRDefault="003A47C9" w:rsidP="003A47C9">
      <w:pPr>
        <w:spacing w:after="0"/>
        <w:rPr>
          <w:sz w:val="16"/>
          <w:szCs w:val="16"/>
        </w:rPr>
      </w:pPr>
      <w:r w:rsidRPr="003A47C9">
        <w:rPr>
          <w:sz w:val="16"/>
          <w:szCs w:val="16"/>
        </w:rPr>
        <w:t xml:space="preserve">        }</w:t>
      </w:r>
    </w:p>
    <w:p w14:paraId="7CFE1D1E" w14:textId="77777777" w:rsidR="003A47C9" w:rsidRPr="003A47C9" w:rsidRDefault="003A47C9" w:rsidP="003A47C9">
      <w:pPr>
        <w:spacing w:after="0"/>
        <w:rPr>
          <w:sz w:val="16"/>
          <w:szCs w:val="16"/>
        </w:rPr>
      </w:pPr>
    </w:p>
    <w:p w14:paraId="3BB00986"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"/Dynamic/Textures/Common")) {</w:t>
      </w:r>
    </w:p>
    <w:p w14:paraId="6B6A3CCF"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"Assets/Dynamic/Textures", "Common");</w:t>
      </w:r>
    </w:p>
    <w:p w14:paraId="65ABB6F3" w14:textId="77777777" w:rsidR="003A47C9" w:rsidRPr="003A47C9" w:rsidRDefault="003A47C9" w:rsidP="003A47C9">
      <w:pPr>
        <w:spacing w:after="0"/>
        <w:rPr>
          <w:sz w:val="16"/>
          <w:szCs w:val="16"/>
        </w:rPr>
      </w:pPr>
      <w:r w:rsidRPr="003A47C9">
        <w:rPr>
          <w:sz w:val="16"/>
          <w:szCs w:val="16"/>
        </w:rPr>
        <w:t xml:space="preserve">        }</w:t>
      </w:r>
    </w:p>
    <w:p w14:paraId="07967BE5"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"/Static/Textures/Common")) {</w:t>
      </w:r>
    </w:p>
    <w:p w14:paraId="331BBE15"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"Assets/Static/Textures", "Common");</w:t>
      </w:r>
    </w:p>
    <w:p w14:paraId="4A5806D1" w14:textId="77777777" w:rsidR="003A47C9" w:rsidRPr="003A47C9" w:rsidRDefault="003A47C9" w:rsidP="003A47C9">
      <w:pPr>
        <w:spacing w:after="0"/>
        <w:rPr>
          <w:sz w:val="16"/>
          <w:szCs w:val="16"/>
        </w:rPr>
      </w:pPr>
      <w:r w:rsidRPr="003A47C9">
        <w:rPr>
          <w:sz w:val="16"/>
          <w:szCs w:val="16"/>
        </w:rPr>
        <w:t xml:space="preserve">        }</w:t>
      </w:r>
    </w:p>
    <w:p w14:paraId="2E0A5BF0" w14:textId="77777777" w:rsidR="003A47C9" w:rsidRPr="003A47C9" w:rsidRDefault="003A47C9" w:rsidP="003A47C9">
      <w:pPr>
        <w:spacing w:after="0"/>
        <w:rPr>
          <w:sz w:val="16"/>
          <w:szCs w:val="16"/>
        </w:rPr>
      </w:pPr>
      <w:r w:rsidRPr="003A47C9">
        <w:rPr>
          <w:sz w:val="16"/>
          <w:szCs w:val="16"/>
        </w:rPr>
        <w:t xml:space="preserve">    }</w:t>
      </w:r>
    </w:p>
    <w:p w14:paraId="5E75E21F" w14:textId="77777777" w:rsidR="003A47C9" w:rsidRPr="003A47C9" w:rsidRDefault="003A47C9" w:rsidP="003A47C9">
      <w:pPr>
        <w:spacing w:after="0"/>
        <w:rPr>
          <w:sz w:val="16"/>
          <w:szCs w:val="16"/>
        </w:rPr>
      </w:pPr>
    </w:p>
    <w:p w14:paraId="6B70BA97" w14:textId="77777777" w:rsidR="003A47C9" w:rsidRPr="003A47C9" w:rsidRDefault="003A47C9" w:rsidP="003A47C9">
      <w:pPr>
        <w:spacing w:after="0"/>
        <w:rPr>
          <w:sz w:val="16"/>
          <w:szCs w:val="16"/>
        </w:rPr>
      </w:pPr>
      <w:r w:rsidRPr="003A47C9">
        <w:rPr>
          <w:sz w:val="16"/>
          <w:szCs w:val="16"/>
        </w:rPr>
        <w:tab/>
        <w:t>//generates the forth level of folders after checking if they exist</w:t>
      </w:r>
    </w:p>
    <w:p w14:paraId="5EB3324F"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public</w:t>
      </w:r>
      <w:proofErr w:type="gramEnd"/>
      <w:r w:rsidRPr="003A47C9">
        <w:rPr>
          <w:sz w:val="16"/>
          <w:szCs w:val="16"/>
        </w:rPr>
        <w:t xml:space="preserve"> static void </w:t>
      </w:r>
      <w:proofErr w:type="spellStart"/>
      <w:r w:rsidRPr="003A47C9">
        <w:rPr>
          <w:sz w:val="16"/>
          <w:szCs w:val="16"/>
        </w:rPr>
        <w:t>GenerateFoldersForthLevel</w:t>
      </w:r>
      <w:proofErr w:type="spellEnd"/>
      <w:r w:rsidRPr="003A47C9">
        <w:rPr>
          <w:sz w:val="16"/>
          <w:szCs w:val="16"/>
        </w:rPr>
        <w:t>() {</w:t>
      </w:r>
    </w:p>
    <w:p w14:paraId="1B9DD97E"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"/Dynamic/Sounds/Music/Common")) {</w:t>
      </w:r>
    </w:p>
    <w:p w14:paraId="11AD739E"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"Assets/Dynamic/Sounds/Music", "Common");</w:t>
      </w:r>
    </w:p>
    <w:p w14:paraId="46393AC2" w14:textId="77777777" w:rsidR="003A47C9" w:rsidRPr="003A47C9" w:rsidRDefault="003A47C9" w:rsidP="003A47C9">
      <w:pPr>
        <w:spacing w:after="0"/>
        <w:rPr>
          <w:sz w:val="16"/>
          <w:szCs w:val="16"/>
        </w:rPr>
      </w:pPr>
      <w:r w:rsidRPr="003A47C9">
        <w:rPr>
          <w:sz w:val="16"/>
          <w:szCs w:val="16"/>
        </w:rPr>
        <w:t xml:space="preserve">        }</w:t>
      </w:r>
    </w:p>
    <w:p w14:paraId="1C8FED76"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"/Dynamic/Sounds/SFX/Common")) {</w:t>
      </w:r>
    </w:p>
    <w:p w14:paraId="58957832"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"Assets/Dynamic/Sounds/SFX", "Common");</w:t>
      </w:r>
    </w:p>
    <w:p w14:paraId="7930F612" w14:textId="77777777" w:rsidR="003A47C9" w:rsidRPr="003A47C9" w:rsidRDefault="003A47C9" w:rsidP="003A47C9">
      <w:pPr>
        <w:spacing w:after="0"/>
        <w:rPr>
          <w:sz w:val="16"/>
          <w:szCs w:val="16"/>
        </w:rPr>
      </w:pPr>
      <w:r w:rsidRPr="003A47C9">
        <w:rPr>
          <w:sz w:val="16"/>
          <w:szCs w:val="16"/>
        </w:rPr>
        <w:t xml:space="preserve">        }</w:t>
      </w:r>
    </w:p>
    <w:p w14:paraId="665CFD8F"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"/Static/Sounds/Music/Common")) {</w:t>
      </w:r>
    </w:p>
    <w:p w14:paraId="18783BE1"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"Assets/Static/Sounds/Music", "Common");</w:t>
      </w:r>
    </w:p>
    <w:p w14:paraId="579DF3EA" w14:textId="77777777" w:rsidR="003A47C9" w:rsidRPr="003A47C9" w:rsidRDefault="003A47C9" w:rsidP="003A47C9">
      <w:pPr>
        <w:spacing w:after="0"/>
        <w:rPr>
          <w:sz w:val="16"/>
          <w:szCs w:val="16"/>
        </w:rPr>
      </w:pPr>
      <w:r w:rsidRPr="003A47C9">
        <w:rPr>
          <w:sz w:val="16"/>
          <w:szCs w:val="16"/>
        </w:rPr>
        <w:t xml:space="preserve">        }</w:t>
      </w:r>
    </w:p>
    <w:p w14:paraId="61A3354B"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if</w:t>
      </w:r>
      <w:proofErr w:type="gramEnd"/>
      <w:r w:rsidRPr="003A47C9">
        <w:rPr>
          <w:sz w:val="16"/>
          <w:szCs w:val="16"/>
        </w:rPr>
        <w:t xml:space="preserve"> (!</w:t>
      </w:r>
      <w:proofErr w:type="spellStart"/>
      <w:r w:rsidRPr="003A47C9">
        <w:rPr>
          <w:sz w:val="16"/>
          <w:szCs w:val="16"/>
        </w:rPr>
        <w:t>Directory.Exists</w:t>
      </w:r>
      <w:proofErr w:type="spellEnd"/>
      <w:r w:rsidRPr="003A47C9">
        <w:rPr>
          <w:sz w:val="16"/>
          <w:szCs w:val="16"/>
        </w:rPr>
        <w:t>(</w:t>
      </w:r>
      <w:proofErr w:type="spellStart"/>
      <w:r w:rsidRPr="003A47C9">
        <w:rPr>
          <w:sz w:val="16"/>
          <w:szCs w:val="16"/>
        </w:rPr>
        <w:t>assetsLocation</w:t>
      </w:r>
      <w:proofErr w:type="spellEnd"/>
      <w:r w:rsidRPr="003A47C9">
        <w:rPr>
          <w:sz w:val="16"/>
          <w:szCs w:val="16"/>
        </w:rPr>
        <w:t xml:space="preserve"> + "/Static/Sounds/SFX/Common")) {</w:t>
      </w:r>
    </w:p>
    <w:p w14:paraId="4D405D8E"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AssetDatabase.CreateFolder</w:t>
      </w:r>
      <w:proofErr w:type="spellEnd"/>
      <w:r w:rsidRPr="003A47C9">
        <w:rPr>
          <w:sz w:val="16"/>
          <w:szCs w:val="16"/>
        </w:rPr>
        <w:t>(</w:t>
      </w:r>
      <w:proofErr w:type="gramEnd"/>
      <w:r w:rsidRPr="003A47C9">
        <w:rPr>
          <w:sz w:val="16"/>
          <w:szCs w:val="16"/>
        </w:rPr>
        <w:t>"Assets/Static/Sounds/SFX", "Common");</w:t>
      </w:r>
    </w:p>
    <w:p w14:paraId="3951EC39" w14:textId="77777777" w:rsidR="003A47C9" w:rsidRPr="003A47C9" w:rsidRDefault="003A47C9" w:rsidP="003A47C9">
      <w:pPr>
        <w:spacing w:after="0"/>
        <w:rPr>
          <w:sz w:val="16"/>
          <w:szCs w:val="16"/>
        </w:rPr>
      </w:pPr>
      <w:r w:rsidRPr="003A47C9">
        <w:rPr>
          <w:sz w:val="16"/>
          <w:szCs w:val="16"/>
        </w:rPr>
        <w:t xml:space="preserve">        }</w:t>
      </w:r>
    </w:p>
    <w:p w14:paraId="16E0262B" w14:textId="77777777" w:rsidR="003A47C9" w:rsidRPr="003A47C9" w:rsidRDefault="003A47C9" w:rsidP="003A47C9">
      <w:pPr>
        <w:spacing w:after="0"/>
        <w:rPr>
          <w:sz w:val="16"/>
          <w:szCs w:val="16"/>
        </w:rPr>
      </w:pPr>
      <w:r w:rsidRPr="003A47C9">
        <w:rPr>
          <w:sz w:val="16"/>
          <w:szCs w:val="16"/>
        </w:rPr>
        <w:t xml:space="preserve">    }</w:t>
      </w:r>
    </w:p>
    <w:p w14:paraId="302502D5" w14:textId="77777777" w:rsidR="003A47C9" w:rsidRPr="003A47C9" w:rsidRDefault="003A47C9" w:rsidP="003A47C9">
      <w:pPr>
        <w:spacing w:after="0"/>
        <w:rPr>
          <w:sz w:val="16"/>
          <w:szCs w:val="16"/>
        </w:rPr>
      </w:pPr>
    </w:p>
    <w:p w14:paraId="16EA7C99" w14:textId="77777777" w:rsidR="003A47C9" w:rsidRPr="003A47C9" w:rsidRDefault="003A47C9" w:rsidP="003A47C9">
      <w:pPr>
        <w:spacing w:after="0"/>
        <w:rPr>
          <w:sz w:val="16"/>
          <w:szCs w:val="16"/>
        </w:rPr>
      </w:pPr>
      <w:r w:rsidRPr="003A47C9">
        <w:rPr>
          <w:sz w:val="16"/>
          <w:szCs w:val="16"/>
        </w:rPr>
        <w:tab/>
        <w:t>//generates text files that say what the containing folder is used for</w:t>
      </w:r>
    </w:p>
    <w:p w14:paraId="3CBABD8B"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static</w:t>
      </w:r>
      <w:proofErr w:type="gramEnd"/>
      <w:r w:rsidRPr="003A47C9">
        <w:rPr>
          <w:sz w:val="16"/>
          <w:szCs w:val="16"/>
        </w:rPr>
        <w:t xml:space="preserve"> void </w:t>
      </w:r>
      <w:proofErr w:type="spellStart"/>
      <w:r w:rsidRPr="003A47C9">
        <w:rPr>
          <w:sz w:val="16"/>
          <w:szCs w:val="16"/>
        </w:rPr>
        <w:t>GenerateFiles</w:t>
      </w:r>
      <w:proofErr w:type="spellEnd"/>
      <w:r w:rsidRPr="003A47C9">
        <w:rPr>
          <w:sz w:val="16"/>
          <w:szCs w:val="16"/>
        </w:rPr>
        <w:t>() {</w:t>
      </w:r>
    </w:p>
    <w:p w14:paraId="63064DAB"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Debug.Log</w:t>
      </w:r>
      <w:proofErr w:type="spellEnd"/>
      <w:r w:rsidRPr="003A47C9">
        <w:rPr>
          <w:sz w:val="16"/>
          <w:szCs w:val="16"/>
        </w:rPr>
        <w:t>(</w:t>
      </w:r>
      <w:proofErr w:type="gramEnd"/>
      <w:r w:rsidRPr="003A47C9">
        <w:rPr>
          <w:sz w:val="16"/>
          <w:szCs w:val="16"/>
        </w:rPr>
        <w:t>"generating files");</w:t>
      </w:r>
    </w:p>
    <w:p w14:paraId="03DE809A"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"/FolderStructure.txt", "This is the root of the folder structure");</w:t>
      </w:r>
    </w:p>
    <w:p w14:paraId="09F84181"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"/Dynamic/FolderStructure.txt", "This Folder is for dynamic assets");</w:t>
      </w:r>
    </w:p>
    <w:p w14:paraId="13F5B620"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"/_Scripts/FolderStructure.txt", "This Folder is for Scripts");</w:t>
      </w:r>
    </w:p>
    <w:p w14:paraId="5458AF4F"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w:t>
      </w:r>
      <w:proofErr w:type="spellStart"/>
      <w:r w:rsidRPr="003A47C9">
        <w:rPr>
          <w:sz w:val="16"/>
          <w:szCs w:val="16"/>
        </w:rPr>
        <w:t>Shaders</w:t>
      </w:r>
      <w:proofErr w:type="spellEnd"/>
      <w:r w:rsidRPr="003A47C9">
        <w:rPr>
          <w:sz w:val="16"/>
          <w:szCs w:val="16"/>
        </w:rPr>
        <w:t xml:space="preserve">/FolderStructure.txt", "This Folder is for </w:t>
      </w:r>
      <w:proofErr w:type="spellStart"/>
      <w:r w:rsidRPr="003A47C9">
        <w:rPr>
          <w:sz w:val="16"/>
          <w:szCs w:val="16"/>
        </w:rPr>
        <w:t>Shaders</w:t>
      </w:r>
      <w:proofErr w:type="spellEnd"/>
      <w:r w:rsidRPr="003A47C9">
        <w:rPr>
          <w:sz w:val="16"/>
          <w:szCs w:val="16"/>
        </w:rPr>
        <w:t>");</w:t>
      </w:r>
    </w:p>
    <w:p w14:paraId="694A40B0"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"/Plugins/FolderStructure.txt", "This Folder is for plugins");</w:t>
      </w:r>
    </w:p>
    <w:p w14:paraId="60A09BB8"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"/Gizmos/FolderStructure.txt", "This Folder is for gizmo scripts");</w:t>
      </w:r>
    </w:p>
    <w:p w14:paraId="0C82BE62"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w:t>
      </w:r>
      <w:proofErr w:type="spellStart"/>
      <w:r w:rsidRPr="003A47C9">
        <w:rPr>
          <w:sz w:val="16"/>
          <w:szCs w:val="16"/>
        </w:rPr>
        <w:t>Extentions</w:t>
      </w:r>
      <w:proofErr w:type="spellEnd"/>
      <w:r w:rsidRPr="003A47C9">
        <w:rPr>
          <w:sz w:val="16"/>
          <w:szCs w:val="16"/>
        </w:rPr>
        <w:t xml:space="preserve">/FolderStructure.txt", "This Folder is for </w:t>
      </w:r>
      <w:proofErr w:type="spellStart"/>
      <w:r w:rsidRPr="003A47C9">
        <w:rPr>
          <w:sz w:val="16"/>
          <w:szCs w:val="16"/>
        </w:rPr>
        <w:t>extentions</w:t>
      </w:r>
      <w:proofErr w:type="spellEnd"/>
      <w:r w:rsidRPr="003A47C9">
        <w:rPr>
          <w:sz w:val="16"/>
          <w:szCs w:val="16"/>
        </w:rPr>
        <w:t>");</w:t>
      </w:r>
    </w:p>
    <w:p w14:paraId="0ECE7598" w14:textId="77777777" w:rsidR="003A47C9" w:rsidRPr="003A47C9" w:rsidRDefault="003A47C9" w:rsidP="003A47C9">
      <w:pPr>
        <w:spacing w:after="0"/>
        <w:rPr>
          <w:sz w:val="16"/>
          <w:szCs w:val="16"/>
        </w:rPr>
      </w:pPr>
      <w:r w:rsidRPr="003A47C9">
        <w:rPr>
          <w:sz w:val="16"/>
          <w:szCs w:val="16"/>
        </w:rPr>
        <w:lastRenderedPageBreak/>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"/Editor/FolderStructure.txt", "This Folder is for Editor scripts");</w:t>
      </w:r>
    </w:p>
    <w:p w14:paraId="21820058"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"/Testing/FolderStructure.txt", "This Folder is for testing/placeholder assets");</w:t>
      </w:r>
    </w:p>
    <w:p w14:paraId="1353E552"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File.WriteAllText</w:t>
      </w:r>
      <w:proofErr w:type="spellEnd"/>
      <w:r w:rsidRPr="003A47C9">
        <w:rPr>
          <w:sz w:val="16"/>
          <w:szCs w:val="16"/>
        </w:rPr>
        <w:t>(</w:t>
      </w:r>
      <w:proofErr w:type="spellStart"/>
      <w:proofErr w:type="gramEnd"/>
      <w:r w:rsidRPr="003A47C9">
        <w:rPr>
          <w:sz w:val="16"/>
          <w:szCs w:val="16"/>
        </w:rPr>
        <w:t>assetsLocation</w:t>
      </w:r>
      <w:proofErr w:type="spellEnd"/>
      <w:r w:rsidRPr="003A47C9">
        <w:rPr>
          <w:sz w:val="16"/>
          <w:szCs w:val="16"/>
        </w:rPr>
        <w:t xml:space="preserve"> + "/Static/FolderStructure.txt", "This Folder is for dynamic assets");</w:t>
      </w:r>
    </w:p>
    <w:p w14:paraId="14913ADB" w14:textId="77777777" w:rsidR="003A47C9" w:rsidRPr="003A47C9" w:rsidRDefault="003A47C9" w:rsidP="003A47C9">
      <w:pPr>
        <w:spacing w:after="0"/>
        <w:rPr>
          <w:sz w:val="16"/>
          <w:szCs w:val="16"/>
        </w:rPr>
      </w:pPr>
      <w:r w:rsidRPr="003A47C9">
        <w:rPr>
          <w:sz w:val="16"/>
          <w:szCs w:val="16"/>
        </w:rPr>
        <w:t xml:space="preserve">    }</w:t>
      </w:r>
    </w:p>
    <w:p w14:paraId="228BA2A6" w14:textId="77777777" w:rsidR="003A47C9" w:rsidRPr="003A47C9" w:rsidRDefault="003A47C9" w:rsidP="003A47C9">
      <w:pPr>
        <w:spacing w:after="0"/>
        <w:rPr>
          <w:sz w:val="16"/>
          <w:szCs w:val="16"/>
        </w:rPr>
      </w:pPr>
    </w:p>
    <w:p w14:paraId="61EB91E5" w14:textId="77777777" w:rsidR="003A47C9" w:rsidRPr="003A47C9" w:rsidRDefault="003A47C9" w:rsidP="003A47C9">
      <w:pPr>
        <w:spacing w:after="0"/>
        <w:rPr>
          <w:sz w:val="16"/>
          <w:szCs w:val="16"/>
        </w:rPr>
      </w:pPr>
      <w:r w:rsidRPr="003A47C9">
        <w:rPr>
          <w:sz w:val="16"/>
          <w:szCs w:val="16"/>
        </w:rPr>
        <w:tab/>
        <w:t>//calls all directory methods and file method then refreshes the database</w:t>
      </w:r>
    </w:p>
    <w:p w14:paraId="2548E4FF"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MenuItem</w:t>
      </w:r>
      <w:proofErr w:type="spellEnd"/>
      <w:r w:rsidRPr="003A47C9">
        <w:rPr>
          <w:sz w:val="16"/>
          <w:szCs w:val="16"/>
        </w:rPr>
        <w:t>(</w:t>
      </w:r>
      <w:proofErr w:type="gramEnd"/>
      <w:r w:rsidRPr="003A47C9">
        <w:rPr>
          <w:sz w:val="16"/>
          <w:szCs w:val="16"/>
        </w:rPr>
        <w:t>"</w:t>
      </w:r>
      <w:proofErr w:type="spellStart"/>
      <w:r w:rsidRPr="003A47C9">
        <w:rPr>
          <w:sz w:val="16"/>
          <w:szCs w:val="16"/>
        </w:rPr>
        <w:t>PreProcessor</w:t>
      </w:r>
      <w:proofErr w:type="spellEnd"/>
      <w:r w:rsidRPr="003A47C9">
        <w:rPr>
          <w:sz w:val="16"/>
          <w:szCs w:val="16"/>
        </w:rPr>
        <w:t>/Generate Folder Structure")]</w:t>
      </w:r>
    </w:p>
    <w:p w14:paraId="7885C634" w14:textId="77777777" w:rsidR="003A47C9" w:rsidRPr="003A47C9" w:rsidRDefault="003A47C9" w:rsidP="003A47C9">
      <w:pPr>
        <w:spacing w:after="0"/>
        <w:rPr>
          <w:sz w:val="16"/>
          <w:szCs w:val="16"/>
        </w:rPr>
      </w:pPr>
      <w:r w:rsidRPr="003A47C9">
        <w:rPr>
          <w:sz w:val="16"/>
          <w:szCs w:val="16"/>
        </w:rPr>
        <w:t xml:space="preserve">    </w:t>
      </w:r>
      <w:proofErr w:type="gramStart"/>
      <w:r w:rsidRPr="003A47C9">
        <w:rPr>
          <w:sz w:val="16"/>
          <w:szCs w:val="16"/>
        </w:rPr>
        <w:t>static</w:t>
      </w:r>
      <w:proofErr w:type="gramEnd"/>
      <w:r w:rsidRPr="003A47C9">
        <w:rPr>
          <w:sz w:val="16"/>
          <w:szCs w:val="16"/>
        </w:rPr>
        <w:t xml:space="preserve"> void </w:t>
      </w:r>
      <w:proofErr w:type="spellStart"/>
      <w:r w:rsidRPr="003A47C9">
        <w:rPr>
          <w:sz w:val="16"/>
          <w:szCs w:val="16"/>
        </w:rPr>
        <w:t>GenerateStructure</w:t>
      </w:r>
      <w:proofErr w:type="spellEnd"/>
      <w:r w:rsidRPr="003A47C9">
        <w:rPr>
          <w:sz w:val="16"/>
          <w:szCs w:val="16"/>
        </w:rPr>
        <w:t>() {</w:t>
      </w:r>
    </w:p>
    <w:p w14:paraId="3F11A23D"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GenerateFolders</w:t>
      </w:r>
      <w:proofErr w:type="spellEnd"/>
      <w:r w:rsidRPr="003A47C9">
        <w:rPr>
          <w:sz w:val="16"/>
          <w:szCs w:val="16"/>
        </w:rPr>
        <w:t>(</w:t>
      </w:r>
      <w:proofErr w:type="gramEnd"/>
      <w:r w:rsidRPr="003A47C9">
        <w:rPr>
          <w:sz w:val="16"/>
          <w:szCs w:val="16"/>
        </w:rPr>
        <w:t>);</w:t>
      </w:r>
    </w:p>
    <w:p w14:paraId="2289E6FD"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GenerateFoldersSecondLevel</w:t>
      </w:r>
      <w:proofErr w:type="spellEnd"/>
      <w:r w:rsidRPr="003A47C9">
        <w:rPr>
          <w:sz w:val="16"/>
          <w:szCs w:val="16"/>
        </w:rPr>
        <w:t>(</w:t>
      </w:r>
      <w:proofErr w:type="gramEnd"/>
      <w:r w:rsidRPr="003A47C9">
        <w:rPr>
          <w:sz w:val="16"/>
          <w:szCs w:val="16"/>
        </w:rPr>
        <w:t>);</w:t>
      </w:r>
    </w:p>
    <w:p w14:paraId="1F6F2FCF"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GenerateFoldersThirdLevel</w:t>
      </w:r>
      <w:proofErr w:type="spellEnd"/>
      <w:r w:rsidRPr="003A47C9">
        <w:rPr>
          <w:sz w:val="16"/>
          <w:szCs w:val="16"/>
        </w:rPr>
        <w:t>(</w:t>
      </w:r>
      <w:proofErr w:type="gramEnd"/>
      <w:r w:rsidRPr="003A47C9">
        <w:rPr>
          <w:sz w:val="16"/>
          <w:szCs w:val="16"/>
        </w:rPr>
        <w:t>);</w:t>
      </w:r>
    </w:p>
    <w:p w14:paraId="0789DF03"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GenerateFoldersForthLevel</w:t>
      </w:r>
      <w:proofErr w:type="spellEnd"/>
      <w:r w:rsidRPr="003A47C9">
        <w:rPr>
          <w:sz w:val="16"/>
          <w:szCs w:val="16"/>
        </w:rPr>
        <w:t>(</w:t>
      </w:r>
      <w:proofErr w:type="gramEnd"/>
      <w:r w:rsidRPr="003A47C9">
        <w:rPr>
          <w:sz w:val="16"/>
          <w:szCs w:val="16"/>
        </w:rPr>
        <w:t>);</w:t>
      </w:r>
    </w:p>
    <w:p w14:paraId="4F3D1C27"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GenerateFiles</w:t>
      </w:r>
      <w:proofErr w:type="spellEnd"/>
      <w:r w:rsidRPr="003A47C9">
        <w:rPr>
          <w:sz w:val="16"/>
          <w:szCs w:val="16"/>
        </w:rPr>
        <w:t>(</w:t>
      </w:r>
      <w:proofErr w:type="gramEnd"/>
      <w:r w:rsidRPr="003A47C9">
        <w:rPr>
          <w:sz w:val="16"/>
          <w:szCs w:val="16"/>
        </w:rPr>
        <w:t>);</w:t>
      </w:r>
    </w:p>
    <w:p w14:paraId="766DE87E" w14:textId="77777777" w:rsidR="003A47C9" w:rsidRPr="003A47C9" w:rsidRDefault="003A47C9" w:rsidP="003A47C9">
      <w:pPr>
        <w:spacing w:after="0"/>
        <w:rPr>
          <w:sz w:val="16"/>
          <w:szCs w:val="16"/>
        </w:rPr>
      </w:pPr>
      <w:r w:rsidRPr="003A47C9">
        <w:rPr>
          <w:sz w:val="16"/>
          <w:szCs w:val="16"/>
        </w:rPr>
        <w:t xml:space="preserve">        </w:t>
      </w:r>
      <w:proofErr w:type="spellStart"/>
      <w:proofErr w:type="gramStart"/>
      <w:r w:rsidRPr="003A47C9">
        <w:rPr>
          <w:sz w:val="16"/>
          <w:szCs w:val="16"/>
        </w:rPr>
        <w:t>AssetDatabase.Refresh</w:t>
      </w:r>
      <w:proofErr w:type="spellEnd"/>
      <w:r w:rsidRPr="003A47C9">
        <w:rPr>
          <w:sz w:val="16"/>
          <w:szCs w:val="16"/>
        </w:rPr>
        <w:t>(</w:t>
      </w:r>
      <w:proofErr w:type="gramEnd"/>
      <w:r w:rsidRPr="003A47C9">
        <w:rPr>
          <w:sz w:val="16"/>
          <w:szCs w:val="16"/>
        </w:rPr>
        <w:t>);</w:t>
      </w:r>
    </w:p>
    <w:p w14:paraId="717D324A" w14:textId="77777777" w:rsidR="003A47C9" w:rsidRPr="003A47C9" w:rsidRDefault="003A47C9" w:rsidP="003A47C9">
      <w:pPr>
        <w:spacing w:after="0"/>
        <w:rPr>
          <w:sz w:val="16"/>
          <w:szCs w:val="16"/>
        </w:rPr>
      </w:pPr>
      <w:r w:rsidRPr="003A47C9">
        <w:rPr>
          <w:sz w:val="16"/>
          <w:szCs w:val="16"/>
        </w:rPr>
        <w:t xml:space="preserve">    }</w:t>
      </w:r>
    </w:p>
    <w:p w14:paraId="5EC4D739" w14:textId="6AFF3F49" w:rsidR="00CC1E48" w:rsidRPr="003A47C9" w:rsidRDefault="003A47C9" w:rsidP="003A47C9">
      <w:pPr>
        <w:spacing w:after="0"/>
        <w:rPr>
          <w:sz w:val="16"/>
          <w:szCs w:val="16"/>
        </w:rPr>
      </w:pPr>
      <w:r w:rsidRPr="003A47C9">
        <w:rPr>
          <w:sz w:val="16"/>
          <w:szCs w:val="16"/>
        </w:rPr>
        <w:t>}</w:t>
      </w:r>
    </w:p>
    <w:sectPr w:rsidR="00CC1E48" w:rsidRPr="003A47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F27"/>
    <w:multiLevelType w:val="hybridMultilevel"/>
    <w:tmpl w:val="F2FAE8D2"/>
    <w:lvl w:ilvl="0" w:tplc="4EAED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2775B"/>
    <w:multiLevelType w:val="multilevel"/>
    <w:tmpl w:val="0EBA3C40"/>
    <w:lvl w:ilvl="0">
      <w:start w:val="1"/>
      <w:numFmt w:val="decimal"/>
      <w:pStyle w:val="Heading1"/>
      <w:lvlText w:val="%1"/>
      <w:lvlJc w:val="left"/>
      <w:pPr>
        <w:ind w:left="9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4D0A48"/>
    <w:multiLevelType w:val="hybridMultilevel"/>
    <w:tmpl w:val="089E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02856"/>
    <w:multiLevelType w:val="hybridMultilevel"/>
    <w:tmpl w:val="AF861A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336B90"/>
    <w:multiLevelType w:val="hybridMultilevel"/>
    <w:tmpl w:val="B33C9A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F05A2D"/>
    <w:multiLevelType w:val="hybridMultilevel"/>
    <w:tmpl w:val="8EACF6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746ED5"/>
    <w:multiLevelType w:val="hybridMultilevel"/>
    <w:tmpl w:val="C4BCF9D6"/>
    <w:lvl w:ilvl="0" w:tplc="443C1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FB3A56"/>
    <w:multiLevelType w:val="hybridMultilevel"/>
    <w:tmpl w:val="A740EA40"/>
    <w:lvl w:ilvl="0" w:tplc="FAF2D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715AF2"/>
    <w:multiLevelType w:val="hybridMultilevel"/>
    <w:tmpl w:val="6F8493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95483E"/>
    <w:multiLevelType w:val="hybridMultilevel"/>
    <w:tmpl w:val="2DB254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5"/>
  </w:num>
  <w:num w:numId="15">
    <w:abstractNumId w:val="4"/>
  </w:num>
  <w:num w:numId="16">
    <w:abstractNumId w:val="3"/>
  </w:num>
  <w:num w:numId="17">
    <w:abstractNumId w:val="9"/>
  </w:num>
  <w:num w:numId="18">
    <w:abstractNumId w:val="8"/>
  </w:num>
  <w:num w:numId="19">
    <w:abstractNumId w:val="6"/>
  </w:num>
  <w:num w:numId="20">
    <w:abstractNumId w:val="7"/>
  </w:num>
  <w:num w:numId="21">
    <w:abstractNumId w:val="0"/>
  </w:num>
  <w:num w:numId="2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81"/>
    <w:rsid w:val="003A47C9"/>
    <w:rsid w:val="00536765"/>
    <w:rsid w:val="006741B5"/>
    <w:rsid w:val="006D45C1"/>
    <w:rsid w:val="008A6281"/>
    <w:rsid w:val="00905A97"/>
    <w:rsid w:val="00A37319"/>
    <w:rsid w:val="00C61692"/>
    <w:rsid w:val="00CC1E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4B7"/>
  <w15:chartTrackingRefBased/>
  <w15:docId w15:val="{39C3D7D6-24FE-4426-85CD-99CA1948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10</TotalTime>
  <Pages>6</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3</cp:revision>
  <dcterms:created xsi:type="dcterms:W3CDTF">2015-08-24T23:39:00Z</dcterms:created>
  <dcterms:modified xsi:type="dcterms:W3CDTF">2015-08-24T23:49:00Z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